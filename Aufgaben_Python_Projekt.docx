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7CE" w:rsidRPr="00C81BB5" w:rsidRDefault="00E6025E" w:rsidP="008630AD">
      <w:pPr>
        <w:pStyle w:val="berschrift1"/>
        <w:rPr>
          <w:rFonts w:ascii="Arial" w:hAnsi="Arial" w:cs="Arial"/>
          <w:lang w:val="de-CH"/>
        </w:rPr>
      </w:pPr>
      <w:r w:rsidRPr="00C81BB5">
        <w:rPr>
          <w:rFonts w:ascii="Arial" w:hAnsi="Arial" w:cs="Arial"/>
          <w:lang w:val="de-CH"/>
        </w:rPr>
        <w:t>Aufgaben</w:t>
      </w:r>
      <w:r w:rsidR="00051402" w:rsidRPr="00C81BB5">
        <w:rPr>
          <w:rFonts w:ascii="Arial" w:hAnsi="Arial" w:cs="Arial"/>
          <w:lang w:val="de-CH"/>
        </w:rPr>
        <w:t xml:space="preserve"> Python Projekt</w:t>
      </w:r>
    </w:p>
    <w:p w:rsidR="00E6025E" w:rsidRPr="00C81BB5" w:rsidRDefault="00E6025E" w:rsidP="00E6025E">
      <w:pPr>
        <w:rPr>
          <w:rFonts w:ascii="Arial" w:hAnsi="Arial" w:cs="Arial"/>
          <w:lang w:eastAsia="en-US"/>
        </w:rPr>
      </w:pPr>
    </w:p>
    <w:p w:rsidR="00E6025E" w:rsidRPr="00C81BB5" w:rsidRDefault="00E6025E" w:rsidP="00E6025E">
      <w:pPr>
        <w:rPr>
          <w:rFonts w:ascii="Arial" w:hAnsi="Arial" w:cs="Arial"/>
          <w:lang w:eastAsia="en-US"/>
        </w:rPr>
      </w:pPr>
    </w:p>
    <w:p w:rsidR="005E6216" w:rsidRPr="00C81BB5" w:rsidRDefault="00320699" w:rsidP="005E6216">
      <w:pPr>
        <w:rPr>
          <w:rFonts w:ascii="Arial" w:hAnsi="Arial" w:cs="Arial"/>
          <w:b/>
          <w:color w:val="365F91" w:themeColor="accent1" w:themeShade="BF"/>
          <w:sz w:val="26"/>
          <w:szCs w:val="20"/>
          <w:lang w:eastAsia="en-US"/>
        </w:rPr>
      </w:pPr>
      <w:r w:rsidRPr="00C81BB5">
        <w:rPr>
          <w:rFonts w:ascii="Arial" w:hAnsi="Arial" w:cs="Arial"/>
          <w:b/>
          <w:color w:val="365F91" w:themeColor="accent1" w:themeShade="BF"/>
          <w:sz w:val="26"/>
          <w:szCs w:val="20"/>
          <w:lang w:eastAsia="en-US"/>
        </w:rPr>
        <w:t xml:space="preserve">Aufgabe1: </w:t>
      </w:r>
      <w:r w:rsidR="00051402" w:rsidRPr="00C81BB5">
        <w:rPr>
          <w:rFonts w:ascii="Arial" w:hAnsi="Arial" w:cs="Arial"/>
          <w:b/>
          <w:color w:val="365F91" w:themeColor="accent1" w:themeShade="BF"/>
          <w:sz w:val="26"/>
          <w:szCs w:val="20"/>
          <w:lang w:eastAsia="en-US"/>
        </w:rPr>
        <w:t>Dokument erstellen</w:t>
      </w:r>
    </w:p>
    <w:p w:rsidR="00E6025E" w:rsidRPr="00C81BB5" w:rsidRDefault="00E6025E" w:rsidP="005E6216">
      <w:pPr>
        <w:rPr>
          <w:rFonts w:ascii="Arial" w:hAnsi="Arial" w:cs="Arial"/>
          <w:color w:val="000000"/>
          <w:szCs w:val="20"/>
          <w:lang w:val="de-DE"/>
        </w:rPr>
      </w:pPr>
    </w:p>
    <w:p w:rsidR="00320699" w:rsidRPr="00C81BB5" w:rsidRDefault="00051402" w:rsidP="005E6216">
      <w:pPr>
        <w:tabs>
          <w:tab w:val="decimal" w:pos="792"/>
        </w:tabs>
        <w:rPr>
          <w:rFonts w:ascii="Arial" w:hAnsi="Arial" w:cs="Arial"/>
          <w:sz w:val="22"/>
          <w:szCs w:val="22"/>
        </w:rPr>
      </w:pPr>
      <w:r w:rsidRPr="00C81BB5">
        <w:rPr>
          <w:rFonts w:ascii="Arial" w:hAnsi="Arial" w:cs="Arial"/>
          <w:sz w:val="22"/>
          <w:szCs w:val="22"/>
        </w:rPr>
        <w:t>Erstellt ein Dokument wie das abgegebene T</w:t>
      </w:r>
      <w:r w:rsidR="00C81BB5">
        <w:rPr>
          <w:rFonts w:ascii="Arial" w:hAnsi="Arial" w:cs="Arial"/>
          <w:sz w:val="22"/>
          <w:szCs w:val="22"/>
        </w:rPr>
        <w:t xml:space="preserve">emplate </w:t>
      </w:r>
      <w:proofErr w:type="spellStart"/>
      <w:r w:rsidR="00C81BB5">
        <w:rPr>
          <w:rFonts w:ascii="Arial" w:hAnsi="Arial" w:cs="Arial"/>
          <w:sz w:val="22"/>
          <w:szCs w:val="22"/>
        </w:rPr>
        <w:t>GameDesignDokument</w:t>
      </w:r>
      <w:proofErr w:type="spellEnd"/>
      <w:r w:rsidR="00E3207B" w:rsidRPr="00C81BB5">
        <w:rPr>
          <w:rFonts w:ascii="Arial" w:hAnsi="Arial" w:cs="Arial"/>
          <w:sz w:val="22"/>
          <w:szCs w:val="22"/>
        </w:rPr>
        <w:t>, mit folgendem Inhaltsverzeichnis:</w:t>
      </w:r>
    </w:p>
    <w:p w:rsidR="00E3207B" w:rsidRPr="00C81BB5" w:rsidRDefault="00E3207B" w:rsidP="005E6216">
      <w:pPr>
        <w:tabs>
          <w:tab w:val="decimal" w:pos="792"/>
        </w:tabs>
        <w:rPr>
          <w:rFonts w:ascii="Arial" w:hAnsi="Arial" w:cs="Arial"/>
          <w:sz w:val="22"/>
          <w:szCs w:val="22"/>
        </w:rPr>
      </w:pPr>
    </w:p>
    <w:p w:rsidR="00E3207B" w:rsidRPr="00C81BB5" w:rsidRDefault="00E3207B" w:rsidP="00E3207B">
      <w:pPr>
        <w:pStyle w:val="Listenabsatz"/>
        <w:numPr>
          <w:ilvl w:val="0"/>
          <w:numId w:val="19"/>
        </w:numPr>
        <w:tabs>
          <w:tab w:val="decimal" w:pos="792"/>
        </w:tabs>
        <w:rPr>
          <w:rFonts w:cs="Arial"/>
          <w:szCs w:val="22"/>
        </w:rPr>
      </w:pPr>
      <w:r w:rsidRPr="00C81BB5">
        <w:rPr>
          <w:rFonts w:cs="Arial"/>
          <w:szCs w:val="22"/>
        </w:rPr>
        <w:t>Design</w:t>
      </w:r>
      <w:r w:rsidR="00C81BB5" w:rsidRPr="00C81BB5">
        <w:rPr>
          <w:rFonts w:cs="Arial"/>
          <w:szCs w:val="22"/>
        </w:rPr>
        <w:t xml:space="preserve"> </w:t>
      </w:r>
      <w:proofErr w:type="spellStart"/>
      <w:r w:rsidR="00C81BB5" w:rsidRPr="00C81BB5">
        <w:rPr>
          <w:rFonts w:cs="Arial"/>
          <w:szCs w:val="22"/>
        </w:rPr>
        <w:t>History</w:t>
      </w:r>
      <w:proofErr w:type="spellEnd"/>
      <w:r w:rsidR="00C81BB5" w:rsidRPr="00C81BB5">
        <w:rPr>
          <w:rFonts w:cs="Arial"/>
          <w:szCs w:val="22"/>
        </w:rPr>
        <w:t>, Arbeitsjournal</w:t>
      </w:r>
      <w:r w:rsidRPr="00C81BB5">
        <w:rPr>
          <w:rFonts w:cs="Arial"/>
          <w:szCs w:val="22"/>
        </w:rPr>
        <w:t>.</w:t>
      </w:r>
    </w:p>
    <w:p w:rsidR="00E3207B" w:rsidRPr="00C81BB5" w:rsidRDefault="00E3207B" w:rsidP="00E3207B">
      <w:pPr>
        <w:pStyle w:val="Listenabsatz"/>
        <w:numPr>
          <w:ilvl w:val="0"/>
          <w:numId w:val="19"/>
        </w:numPr>
        <w:tabs>
          <w:tab w:val="decimal" w:pos="792"/>
        </w:tabs>
        <w:rPr>
          <w:rFonts w:cs="Arial"/>
          <w:szCs w:val="22"/>
        </w:rPr>
      </w:pPr>
      <w:r w:rsidRPr="00C81BB5">
        <w:rPr>
          <w:rFonts w:cs="Arial"/>
          <w:szCs w:val="22"/>
        </w:rPr>
        <w:t>Kurzfassung (Core Statement</w:t>
      </w:r>
      <w:proofErr w:type="gramStart"/>
      <w:r w:rsidRPr="00C81BB5">
        <w:rPr>
          <w:rFonts w:cs="Arial"/>
          <w:szCs w:val="22"/>
        </w:rPr>
        <w:t>) .</w:t>
      </w:r>
      <w:proofErr w:type="gramEnd"/>
    </w:p>
    <w:p w:rsidR="00E3207B" w:rsidRPr="00C81BB5" w:rsidRDefault="00E3207B" w:rsidP="00E3207B">
      <w:pPr>
        <w:pStyle w:val="Listenabsatz"/>
        <w:numPr>
          <w:ilvl w:val="0"/>
          <w:numId w:val="19"/>
        </w:numPr>
        <w:tabs>
          <w:tab w:val="decimal" w:pos="792"/>
        </w:tabs>
        <w:rPr>
          <w:rFonts w:cs="Arial"/>
          <w:szCs w:val="22"/>
        </w:rPr>
      </w:pPr>
      <w:r w:rsidRPr="00C81BB5">
        <w:rPr>
          <w:rFonts w:cs="Arial"/>
          <w:szCs w:val="22"/>
        </w:rPr>
        <w:t>Beschreibung</w:t>
      </w:r>
      <w:proofErr w:type="gramStart"/>
      <w:r w:rsidRPr="00C81BB5">
        <w:rPr>
          <w:rFonts w:cs="Arial"/>
          <w:szCs w:val="22"/>
        </w:rPr>
        <w:t>: .</w:t>
      </w:r>
      <w:proofErr w:type="gramEnd"/>
    </w:p>
    <w:p w:rsidR="00E3207B" w:rsidRPr="00C81BB5" w:rsidRDefault="00E3207B" w:rsidP="00E3207B">
      <w:pPr>
        <w:pStyle w:val="Listenabsatz"/>
        <w:numPr>
          <w:ilvl w:val="1"/>
          <w:numId w:val="19"/>
        </w:numPr>
        <w:tabs>
          <w:tab w:val="decimal" w:pos="792"/>
        </w:tabs>
        <w:rPr>
          <w:rFonts w:cs="Arial"/>
          <w:szCs w:val="22"/>
        </w:rPr>
      </w:pPr>
      <w:r w:rsidRPr="00C81BB5">
        <w:rPr>
          <w:rFonts w:cs="Arial"/>
          <w:szCs w:val="22"/>
        </w:rPr>
        <w:t>Inhalt und Idee:</w:t>
      </w:r>
    </w:p>
    <w:p w:rsidR="00E3207B" w:rsidRPr="00C81BB5" w:rsidRDefault="00E3207B" w:rsidP="00E3207B">
      <w:pPr>
        <w:pStyle w:val="Listenabsatz"/>
        <w:numPr>
          <w:ilvl w:val="1"/>
          <w:numId w:val="19"/>
        </w:numPr>
        <w:tabs>
          <w:tab w:val="decimal" w:pos="792"/>
        </w:tabs>
        <w:rPr>
          <w:rFonts w:cs="Arial"/>
          <w:szCs w:val="22"/>
        </w:rPr>
      </w:pPr>
      <w:r w:rsidRPr="00C81BB5">
        <w:rPr>
          <w:rFonts w:cs="Arial"/>
          <w:szCs w:val="22"/>
        </w:rPr>
        <w:t>Zielgeräte</w:t>
      </w:r>
    </w:p>
    <w:p w:rsidR="00E3207B" w:rsidRPr="00C81BB5" w:rsidRDefault="00E3207B" w:rsidP="00E3207B">
      <w:pPr>
        <w:pStyle w:val="Listenabsatz"/>
        <w:numPr>
          <w:ilvl w:val="1"/>
          <w:numId w:val="19"/>
        </w:numPr>
        <w:tabs>
          <w:tab w:val="decimal" w:pos="792"/>
        </w:tabs>
        <w:rPr>
          <w:rFonts w:cs="Arial"/>
          <w:szCs w:val="22"/>
        </w:rPr>
      </w:pPr>
      <w:r w:rsidRPr="00C81BB5">
        <w:rPr>
          <w:rFonts w:cs="Arial"/>
          <w:szCs w:val="22"/>
        </w:rPr>
        <w:t>Positionierung</w:t>
      </w:r>
    </w:p>
    <w:p w:rsidR="00E3207B" w:rsidRPr="00C81BB5" w:rsidRDefault="00E3207B" w:rsidP="00E3207B">
      <w:pPr>
        <w:pStyle w:val="Listenabsatz"/>
        <w:numPr>
          <w:ilvl w:val="1"/>
          <w:numId w:val="19"/>
        </w:numPr>
        <w:tabs>
          <w:tab w:val="decimal" w:pos="792"/>
        </w:tabs>
        <w:rPr>
          <w:rFonts w:cs="Arial"/>
          <w:szCs w:val="22"/>
        </w:rPr>
      </w:pPr>
      <w:r w:rsidRPr="00C81BB5">
        <w:rPr>
          <w:rFonts w:cs="Arial"/>
          <w:szCs w:val="22"/>
        </w:rPr>
        <w:t>Risiken</w:t>
      </w:r>
    </w:p>
    <w:p w:rsidR="00E3207B" w:rsidRPr="00C81BB5" w:rsidRDefault="00E3207B" w:rsidP="00E3207B">
      <w:pPr>
        <w:pStyle w:val="Listenabsatz"/>
        <w:numPr>
          <w:ilvl w:val="0"/>
          <w:numId w:val="19"/>
        </w:numPr>
        <w:tabs>
          <w:tab w:val="decimal" w:pos="792"/>
        </w:tabs>
        <w:rPr>
          <w:rFonts w:cs="Arial"/>
          <w:szCs w:val="22"/>
        </w:rPr>
      </w:pPr>
      <w:proofErr w:type="gramStart"/>
      <w:r w:rsidRPr="00C81BB5">
        <w:rPr>
          <w:rFonts w:cs="Arial"/>
          <w:szCs w:val="22"/>
        </w:rPr>
        <w:t>Grobkonzept .</w:t>
      </w:r>
      <w:proofErr w:type="gramEnd"/>
    </w:p>
    <w:p w:rsidR="00E3207B" w:rsidRPr="00C81BB5" w:rsidRDefault="00E3207B" w:rsidP="00E3207B">
      <w:pPr>
        <w:pStyle w:val="Listenabsatz"/>
        <w:numPr>
          <w:ilvl w:val="1"/>
          <w:numId w:val="19"/>
        </w:numPr>
        <w:tabs>
          <w:tab w:val="decimal" w:pos="792"/>
        </w:tabs>
        <w:rPr>
          <w:rFonts w:cs="Arial"/>
          <w:szCs w:val="22"/>
        </w:rPr>
      </w:pPr>
      <w:r w:rsidRPr="00C81BB5">
        <w:rPr>
          <w:rFonts w:cs="Arial"/>
          <w:szCs w:val="22"/>
        </w:rPr>
        <w:t>Spielablauf</w:t>
      </w:r>
    </w:p>
    <w:p w:rsidR="00E3207B" w:rsidRPr="00C81BB5" w:rsidRDefault="00E3207B" w:rsidP="00E3207B">
      <w:pPr>
        <w:pStyle w:val="Listenabsatz"/>
        <w:numPr>
          <w:ilvl w:val="1"/>
          <w:numId w:val="19"/>
        </w:numPr>
        <w:tabs>
          <w:tab w:val="decimal" w:pos="792"/>
        </w:tabs>
        <w:rPr>
          <w:rFonts w:cs="Arial"/>
          <w:szCs w:val="22"/>
        </w:rPr>
      </w:pPr>
      <w:r w:rsidRPr="00C81BB5">
        <w:rPr>
          <w:rFonts w:cs="Arial"/>
          <w:szCs w:val="22"/>
        </w:rPr>
        <w:t>Titelbild / Hauptmenü</w:t>
      </w:r>
    </w:p>
    <w:p w:rsidR="00E3207B" w:rsidRPr="00C81BB5" w:rsidRDefault="00E3207B" w:rsidP="00E3207B">
      <w:pPr>
        <w:pStyle w:val="Listenabsatz"/>
        <w:numPr>
          <w:ilvl w:val="1"/>
          <w:numId w:val="19"/>
        </w:numPr>
        <w:tabs>
          <w:tab w:val="decimal" w:pos="792"/>
        </w:tabs>
        <w:rPr>
          <w:rFonts w:cs="Arial"/>
          <w:szCs w:val="22"/>
        </w:rPr>
      </w:pPr>
      <w:r w:rsidRPr="00C81BB5">
        <w:rPr>
          <w:rFonts w:cs="Arial"/>
          <w:szCs w:val="22"/>
        </w:rPr>
        <w:t>Menü</w:t>
      </w:r>
    </w:p>
    <w:p w:rsidR="00E3207B" w:rsidRPr="00C81BB5" w:rsidRDefault="00E3207B" w:rsidP="00E3207B">
      <w:pPr>
        <w:pStyle w:val="Listenabsatz"/>
        <w:numPr>
          <w:ilvl w:val="1"/>
          <w:numId w:val="19"/>
        </w:numPr>
        <w:tabs>
          <w:tab w:val="decimal" w:pos="792"/>
        </w:tabs>
        <w:rPr>
          <w:rFonts w:cs="Arial"/>
          <w:szCs w:val="22"/>
        </w:rPr>
      </w:pPr>
      <w:r w:rsidRPr="00C81BB5">
        <w:rPr>
          <w:rFonts w:cs="Arial"/>
          <w:szCs w:val="22"/>
        </w:rPr>
        <w:t>Level</w:t>
      </w:r>
    </w:p>
    <w:p w:rsidR="00E3207B" w:rsidRPr="00C81BB5" w:rsidRDefault="00E3207B" w:rsidP="00E3207B">
      <w:pPr>
        <w:pStyle w:val="Listenabsatz"/>
        <w:numPr>
          <w:ilvl w:val="1"/>
          <w:numId w:val="19"/>
        </w:numPr>
        <w:tabs>
          <w:tab w:val="decimal" w:pos="792"/>
        </w:tabs>
        <w:rPr>
          <w:rFonts w:cs="Arial"/>
          <w:szCs w:val="22"/>
        </w:rPr>
      </w:pPr>
      <w:r w:rsidRPr="00C81BB5">
        <w:rPr>
          <w:rFonts w:cs="Arial"/>
          <w:szCs w:val="22"/>
        </w:rPr>
        <w:t>Charaktere</w:t>
      </w:r>
    </w:p>
    <w:p w:rsidR="00E3207B" w:rsidRPr="00C81BB5" w:rsidRDefault="00E3207B" w:rsidP="00E3207B">
      <w:pPr>
        <w:pStyle w:val="Listenabsatz"/>
        <w:numPr>
          <w:ilvl w:val="1"/>
          <w:numId w:val="19"/>
        </w:numPr>
        <w:tabs>
          <w:tab w:val="decimal" w:pos="792"/>
        </w:tabs>
        <w:rPr>
          <w:rFonts w:cs="Arial"/>
          <w:szCs w:val="22"/>
        </w:rPr>
      </w:pPr>
      <w:r w:rsidRPr="00C81BB5">
        <w:rPr>
          <w:rFonts w:cs="Arial"/>
          <w:szCs w:val="22"/>
        </w:rPr>
        <w:t>Spielende</w:t>
      </w:r>
    </w:p>
    <w:p w:rsidR="00E3207B" w:rsidRPr="00C81BB5" w:rsidRDefault="00E3207B" w:rsidP="00E3207B">
      <w:pPr>
        <w:pStyle w:val="Listenabsatz"/>
        <w:numPr>
          <w:ilvl w:val="0"/>
          <w:numId w:val="19"/>
        </w:numPr>
        <w:tabs>
          <w:tab w:val="decimal" w:pos="792"/>
        </w:tabs>
        <w:rPr>
          <w:rFonts w:cs="Arial"/>
          <w:szCs w:val="22"/>
        </w:rPr>
      </w:pPr>
      <w:proofErr w:type="gramStart"/>
      <w:r w:rsidRPr="00C81BB5">
        <w:rPr>
          <w:rFonts w:cs="Arial"/>
          <w:szCs w:val="22"/>
        </w:rPr>
        <w:t>Feinkonzept .</w:t>
      </w:r>
      <w:proofErr w:type="gramEnd"/>
    </w:p>
    <w:p w:rsidR="00E3207B" w:rsidRPr="00C81BB5" w:rsidRDefault="00E3207B" w:rsidP="00E3207B">
      <w:pPr>
        <w:pStyle w:val="Listenabsatz"/>
        <w:numPr>
          <w:ilvl w:val="0"/>
          <w:numId w:val="19"/>
        </w:numPr>
        <w:tabs>
          <w:tab w:val="decimal" w:pos="792"/>
        </w:tabs>
        <w:rPr>
          <w:rFonts w:cs="Arial"/>
          <w:szCs w:val="22"/>
        </w:rPr>
      </w:pPr>
      <w:r w:rsidRPr="00C81BB5">
        <w:rPr>
          <w:rFonts w:cs="Arial"/>
          <w:szCs w:val="22"/>
        </w:rPr>
        <w:t xml:space="preserve">Technische </w:t>
      </w:r>
      <w:proofErr w:type="gramStart"/>
      <w:r w:rsidRPr="00C81BB5">
        <w:rPr>
          <w:rFonts w:cs="Arial"/>
          <w:szCs w:val="22"/>
        </w:rPr>
        <w:t>Details .</w:t>
      </w:r>
      <w:proofErr w:type="gramEnd"/>
    </w:p>
    <w:p w:rsidR="00E3207B" w:rsidRPr="00C81BB5" w:rsidRDefault="00E3207B" w:rsidP="00E3207B">
      <w:pPr>
        <w:pStyle w:val="Listenabsatz"/>
        <w:numPr>
          <w:ilvl w:val="1"/>
          <w:numId w:val="19"/>
        </w:numPr>
        <w:tabs>
          <w:tab w:val="decimal" w:pos="792"/>
        </w:tabs>
        <w:rPr>
          <w:rFonts w:cs="Arial"/>
          <w:szCs w:val="22"/>
        </w:rPr>
      </w:pPr>
      <w:r w:rsidRPr="00C81BB5">
        <w:rPr>
          <w:rFonts w:cs="Arial"/>
          <w:szCs w:val="22"/>
        </w:rPr>
        <w:t>Programmiersprache</w:t>
      </w:r>
    </w:p>
    <w:p w:rsidR="00E3207B" w:rsidRPr="00C81BB5" w:rsidRDefault="00E3207B" w:rsidP="00E3207B">
      <w:pPr>
        <w:pStyle w:val="Listenabsatz"/>
        <w:numPr>
          <w:ilvl w:val="1"/>
          <w:numId w:val="19"/>
        </w:numPr>
        <w:tabs>
          <w:tab w:val="decimal" w:pos="792"/>
        </w:tabs>
        <w:rPr>
          <w:rFonts w:cs="Arial"/>
          <w:szCs w:val="22"/>
        </w:rPr>
      </w:pPr>
      <w:r w:rsidRPr="00C81BB5">
        <w:rPr>
          <w:rFonts w:cs="Arial"/>
          <w:szCs w:val="22"/>
        </w:rPr>
        <w:t>Betriebssysteme</w:t>
      </w:r>
    </w:p>
    <w:p w:rsidR="00E3207B" w:rsidRPr="00C81BB5" w:rsidRDefault="00E3207B" w:rsidP="00E3207B">
      <w:pPr>
        <w:pStyle w:val="Listenabsatz"/>
        <w:numPr>
          <w:ilvl w:val="1"/>
          <w:numId w:val="19"/>
        </w:numPr>
        <w:tabs>
          <w:tab w:val="decimal" w:pos="792"/>
        </w:tabs>
        <w:rPr>
          <w:rFonts w:cs="Arial"/>
          <w:szCs w:val="22"/>
        </w:rPr>
      </w:pPr>
      <w:r w:rsidRPr="00C81BB5">
        <w:rPr>
          <w:rFonts w:cs="Arial"/>
          <w:szCs w:val="22"/>
        </w:rPr>
        <w:t>Unterschiede der Versionen</w:t>
      </w:r>
    </w:p>
    <w:p w:rsidR="00E3207B" w:rsidRPr="00C81BB5" w:rsidRDefault="00E3207B" w:rsidP="005E6216">
      <w:pPr>
        <w:tabs>
          <w:tab w:val="decimal" w:pos="792"/>
        </w:tabs>
        <w:rPr>
          <w:rFonts w:ascii="Arial" w:hAnsi="Arial" w:cs="Arial"/>
          <w:szCs w:val="20"/>
        </w:rPr>
      </w:pPr>
    </w:p>
    <w:p w:rsidR="00E3207B" w:rsidRPr="00C81BB5" w:rsidRDefault="00320699" w:rsidP="00320699">
      <w:pPr>
        <w:rPr>
          <w:rFonts w:ascii="Arial" w:hAnsi="Arial" w:cs="Arial"/>
          <w:b/>
          <w:color w:val="365F91" w:themeColor="accent1" w:themeShade="BF"/>
          <w:sz w:val="26"/>
          <w:szCs w:val="20"/>
          <w:lang w:eastAsia="en-US"/>
        </w:rPr>
      </w:pPr>
      <w:r w:rsidRPr="00C81BB5">
        <w:rPr>
          <w:rFonts w:ascii="Arial" w:hAnsi="Arial" w:cs="Arial"/>
          <w:b/>
          <w:color w:val="365F91" w:themeColor="accent1" w:themeShade="BF"/>
          <w:sz w:val="26"/>
          <w:szCs w:val="20"/>
          <w:lang w:eastAsia="en-US"/>
        </w:rPr>
        <w:t xml:space="preserve">Aufgabe2: </w:t>
      </w:r>
      <w:r w:rsidR="00E3207B" w:rsidRPr="00C81BB5">
        <w:rPr>
          <w:rFonts w:ascii="Arial" w:hAnsi="Arial" w:cs="Arial"/>
          <w:b/>
          <w:color w:val="365F91" w:themeColor="accent1" w:themeShade="BF"/>
          <w:sz w:val="26"/>
          <w:szCs w:val="20"/>
          <w:lang w:eastAsia="en-US"/>
        </w:rPr>
        <w:t>Befüllen des Dokuments</w:t>
      </w:r>
    </w:p>
    <w:p w:rsidR="00320699" w:rsidRPr="00C81BB5" w:rsidRDefault="00320699" w:rsidP="005E6216">
      <w:pPr>
        <w:tabs>
          <w:tab w:val="decimal" w:pos="792"/>
        </w:tabs>
        <w:rPr>
          <w:rFonts w:ascii="Arial" w:hAnsi="Arial" w:cs="Arial"/>
          <w:sz w:val="22"/>
          <w:szCs w:val="22"/>
        </w:rPr>
      </w:pPr>
    </w:p>
    <w:p w:rsidR="00E40B59" w:rsidRPr="00C81BB5" w:rsidRDefault="00E40B59" w:rsidP="005E6216">
      <w:pPr>
        <w:tabs>
          <w:tab w:val="decimal" w:pos="792"/>
        </w:tabs>
        <w:rPr>
          <w:rFonts w:ascii="Arial" w:hAnsi="Arial" w:cs="Arial"/>
          <w:sz w:val="22"/>
          <w:szCs w:val="22"/>
        </w:rPr>
      </w:pPr>
    </w:p>
    <w:p w:rsidR="00E40B59" w:rsidRPr="00C81BB5" w:rsidRDefault="00E3207B" w:rsidP="005E6216">
      <w:pPr>
        <w:tabs>
          <w:tab w:val="decimal" w:pos="792"/>
        </w:tabs>
        <w:rPr>
          <w:rFonts w:ascii="Arial" w:hAnsi="Arial" w:cs="Arial"/>
          <w:sz w:val="22"/>
          <w:szCs w:val="22"/>
        </w:rPr>
      </w:pPr>
      <w:r w:rsidRPr="00C81BB5">
        <w:rPr>
          <w:rFonts w:ascii="Arial" w:hAnsi="Arial" w:cs="Arial"/>
          <w:sz w:val="22"/>
          <w:szCs w:val="22"/>
        </w:rPr>
        <w:t>Füllt folgende Inhalte des Dokuments:</w:t>
      </w:r>
    </w:p>
    <w:p w:rsidR="00E3207B" w:rsidRPr="00C81BB5" w:rsidRDefault="00E3207B" w:rsidP="005E6216">
      <w:pPr>
        <w:tabs>
          <w:tab w:val="decimal" w:pos="792"/>
        </w:tabs>
        <w:rPr>
          <w:rFonts w:ascii="Arial" w:hAnsi="Arial" w:cs="Arial"/>
          <w:sz w:val="22"/>
          <w:szCs w:val="22"/>
        </w:rPr>
      </w:pPr>
    </w:p>
    <w:p w:rsidR="00E3207B" w:rsidRPr="00C81BB5" w:rsidRDefault="00E3207B" w:rsidP="00E3207B">
      <w:pPr>
        <w:tabs>
          <w:tab w:val="decimal" w:pos="792"/>
        </w:tabs>
        <w:rPr>
          <w:rFonts w:ascii="Arial" w:hAnsi="Arial" w:cs="Arial"/>
          <w:b/>
          <w:color w:val="365F91" w:themeColor="accent1" w:themeShade="BF"/>
          <w:sz w:val="22"/>
          <w:szCs w:val="22"/>
        </w:rPr>
      </w:pPr>
      <w:r w:rsidRPr="00C81BB5">
        <w:rPr>
          <w:rFonts w:ascii="Arial" w:hAnsi="Arial" w:cs="Arial"/>
          <w:b/>
          <w:color w:val="365F91" w:themeColor="accent1" w:themeShade="BF"/>
          <w:sz w:val="22"/>
          <w:szCs w:val="22"/>
        </w:rPr>
        <w:t xml:space="preserve">Design </w:t>
      </w:r>
      <w:proofErr w:type="spellStart"/>
      <w:r w:rsidRPr="00C81BB5">
        <w:rPr>
          <w:rFonts w:ascii="Arial" w:hAnsi="Arial" w:cs="Arial"/>
          <w:b/>
          <w:color w:val="365F91" w:themeColor="accent1" w:themeShade="BF"/>
          <w:sz w:val="22"/>
          <w:szCs w:val="22"/>
        </w:rPr>
        <w:t>History</w:t>
      </w:r>
      <w:proofErr w:type="spellEnd"/>
      <w:r w:rsidR="00C81BB5" w:rsidRPr="00C81BB5">
        <w:rPr>
          <w:rFonts w:ascii="Arial" w:hAnsi="Arial" w:cs="Arial"/>
          <w:b/>
          <w:color w:val="365F91" w:themeColor="accent1" w:themeShade="BF"/>
          <w:sz w:val="22"/>
          <w:szCs w:val="22"/>
        </w:rPr>
        <w:t xml:space="preserve">, </w:t>
      </w:r>
      <w:proofErr w:type="gramStart"/>
      <w:r w:rsidR="00C81BB5" w:rsidRPr="00C81BB5">
        <w:rPr>
          <w:rFonts w:ascii="Arial" w:hAnsi="Arial" w:cs="Arial"/>
          <w:b/>
          <w:color w:val="365F91" w:themeColor="accent1" w:themeShade="BF"/>
          <w:sz w:val="22"/>
          <w:szCs w:val="22"/>
        </w:rPr>
        <w:t>Arbeitsjournal</w:t>
      </w:r>
      <w:r w:rsidRPr="00C81BB5">
        <w:rPr>
          <w:rFonts w:ascii="Arial" w:hAnsi="Arial" w:cs="Arial"/>
          <w:b/>
          <w:color w:val="365F91" w:themeColor="accent1" w:themeShade="BF"/>
          <w:sz w:val="22"/>
          <w:szCs w:val="22"/>
        </w:rPr>
        <w:t xml:space="preserve"> .</w:t>
      </w:r>
      <w:proofErr w:type="gramEnd"/>
    </w:p>
    <w:p w:rsidR="00E3207B" w:rsidRPr="00C81BB5" w:rsidRDefault="00E3207B" w:rsidP="00E3207B">
      <w:pPr>
        <w:tabs>
          <w:tab w:val="decimal" w:pos="792"/>
        </w:tabs>
        <w:rPr>
          <w:rFonts w:ascii="Arial" w:hAnsi="Arial" w:cs="Arial"/>
          <w:sz w:val="22"/>
          <w:szCs w:val="22"/>
        </w:rPr>
      </w:pPr>
    </w:p>
    <w:p w:rsidR="00E3207B" w:rsidRPr="00C81BB5" w:rsidRDefault="00E3207B" w:rsidP="00E3207B">
      <w:pPr>
        <w:tabs>
          <w:tab w:val="decimal" w:pos="792"/>
        </w:tabs>
        <w:rPr>
          <w:rFonts w:ascii="Arial" w:hAnsi="Arial" w:cs="Arial"/>
          <w:sz w:val="22"/>
          <w:szCs w:val="22"/>
        </w:rPr>
      </w:pPr>
      <w:r w:rsidRPr="00C81BB5">
        <w:rPr>
          <w:rFonts w:ascii="Arial" w:hAnsi="Arial" w:cs="Arial"/>
          <w:sz w:val="22"/>
          <w:szCs w:val="22"/>
        </w:rPr>
        <w:t xml:space="preserve">Hier kommt das Arbeitsjournal für das gesamte Projekt hin. Ihr könnt die Form frei wählen, </w:t>
      </w:r>
      <w:r w:rsidR="00C81BB5" w:rsidRPr="00C81BB5">
        <w:rPr>
          <w:rFonts w:ascii="Arial" w:hAnsi="Arial" w:cs="Arial"/>
          <w:sz w:val="22"/>
          <w:szCs w:val="22"/>
        </w:rPr>
        <w:t xml:space="preserve">(z.B. eine Tabelle), es muss einfach folgende Punkte enthalten: </w:t>
      </w:r>
    </w:p>
    <w:p w:rsidR="00C81BB5" w:rsidRPr="00C81BB5" w:rsidRDefault="00C81BB5" w:rsidP="00C81BB5">
      <w:pPr>
        <w:pStyle w:val="Listenabsatz"/>
        <w:numPr>
          <w:ilvl w:val="0"/>
          <w:numId w:val="20"/>
        </w:numPr>
        <w:tabs>
          <w:tab w:val="decimal" w:pos="792"/>
        </w:tabs>
        <w:rPr>
          <w:rFonts w:cs="Arial"/>
          <w:szCs w:val="22"/>
        </w:rPr>
      </w:pPr>
      <w:r w:rsidRPr="00C81BB5">
        <w:rPr>
          <w:rFonts w:cs="Arial"/>
          <w:szCs w:val="22"/>
        </w:rPr>
        <w:t>Datum</w:t>
      </w:r>
    </w:p>
    <w:p w:rsidR="00C81BB5" w:rsidRPr="00C81BB5" w:rsidRDefault="00C81BB5" w:rsidP="00C81BB5">
      <w:pPr>
        <w:pStyle w:val="Listenabsatz"/>
        <w:numPr>
          <w:ilvl w:val="0"/>
          <w:numId w:val="20"/>
        </w:numPr>
        <w:tabs>
          <w:tab w:val="decimal" w:pos="792"/>
        </w:tabs>
        <w:rPr>
          <w:rFonts w:cs="Arial"/>
          <w:szCs w:val="22"/>
        </w:rPr>
      </w:pPr>
      <w:r w:rsidRPr="00C81BB5">
        <w:rPr>
          <w:rFonts w:cs="Arial"/>
          <w:szCs w:val="22"/>
        </w:rPr>
        <w:t>Was wurde gemacht (</w:t>
      </w:r>
      <w:proofErr w:type="spellStart"/>
      <w:r w:rsidRPr="00C81BB5">
        <w:rPr>
          <w:rFonts w:cs="Arial"/>
          <w:szCs w:val="22"/>
        </w:rPr>
        <w:t>z.b</w:t>
      </w:r>
      <w:proofErr w:type="spellEnd"/>
      <w:r w:rsidRPr="00C81BB5">
        <w:rPr>
          <w:rFonts w:cs="Arial"/>
          <w:szCs w:val="22"/>
        </w:rPr>
        <w:t xml:space="preserve"> </w:t>
      </w:r>
      <w:proofErr w:type="spellStart"/>
      <w:r w:rsidRPr="00C81BB5">
        <w:rPr>
          <w:rFonts w:cs="Arial"/>
          <w:szCs w:val="22"/>
        </w:rPr>
        <w:t>Inhaltverzeichniss</w:t>
      </w:r>
      <w:proofErr w:type="spellEnd"/>
      <w:r w:rsidRPr="00C81BB5">
        <w:rPr>
          <w:rFonts w:cs="Arial"/>
          <w:szCs w:val="22"/>
        </w:rPr>
        <w:t xml:space="preserve"> erzeugt, Grobkonzept erstellt, </w:t>
      </w:r>
      <w:proofErr w:type="spellStart"/>
      <w:r w:rsidRPr="00C81BB5">
        <w:rPr>
          <w:rFonts w:cs="Arial"/>
          <w:szCs w:val="22"/>
        </w:rPr>
        <w:t>etc</w:t>
      </w:r>
      <w:proofErr w:type="spellEnd"/>
      <w:r w:rsidRPr="00C81BB5">
        <w:rPr>
          <w:rFonts w:cs="Arial"/>
          <w:szCs w:val="22"/>
        </w:rPr>
        <w:t>)</w:t>
      </w:r>
    </w:p>
    <w:p w:rsidR="00C81BB5" w:rsidRPr="00C81BB5" w:rsidRDefault="00C81BB5" w:rsidP="00C81BB5">
      <w:pPr>
        <w:pStyle w:val="Listenabsatz"/>
        <w:numPr>
          <w:ilvl w:val="0"/>
          <w:numId w:val="20"/>
        </w:numPr>
        <w:tabs>
          <w:tab w:val="decimal" w:pos="792"/>
        </w:tabs>
        <w:rPr>
          <w:rFonts w:cs="Arial"/>
          <w:szCs w:val="22"/>
        </w:rPr>
      </w:pPr>
      <w:r w:rsidRPr="00C81BB5">
        <w:rPr>
          <w:rFonts w:cs="Arial"/>
          <w:szCs w:val="22"/>
        </w:rPr>
        <w:t>Bei Gruppenarbeiten, wer hat welche Arbeiten gemacht</w:t>
      </w:r>
    </w:p>
    <w:p w:rsidR="00C81BB5" w:rsidRPr="00C81BB5" w:rsidRDefault="00C81BB5" w:rsidP="00C81BB5">
      <w:pPr>
        <w:pStyle w:val="Listenabsatz"/>
        <w:numPr>
          <w:ilvl w:val="0"/>
          <w:numId w:val="20"/>
        </w:numPr>
        <w:tabs>
          <w:tab w:val="decimal" w:pos="792"/>
        </w:tabs>
        <w:rPr>
          <w:rFonts w:cs="Arial"/>
          <w:szCs w:val="22"/>
        </w:rPr>
      </w:pPr>
      <w:r w:rsidRPr="00C81BB5">
        <w:rPr>
          <w:rFonts w:cs="Arial"/>
          <w:szCs w:val="22"/>
        </w:rPr>
        <w:t>Positives / Negatives</w:t>
      </w:r>
    </w:p>
    <w:p w:rsidR="00C81BB5" w:rsidRPr="00C81BB5" w:rsidRDefault="00C81BB5" w:rsidP="00E3207B">
      <w:pPr>
        <w:tabs>
          <w:tab w:val="decimal" w:pos="792"/>
        </w:tabs>
        <w:rPr>
          <w:rFonts w:ascii="Arial" w:hAnsi="Arial" w:cs="Arial"/>
          <w:sz w:val="22"/>
          <w:szCs w:val="22"/>
        </w:rPr>
      </w:pPr>
    </w:p>
    <w:p w:rsidR="00C81BB5" w:rsidRPr="00C81BB5" w:rsidRDefault="00C81BB5" w:rsidP="00E3207B">
      <w:pPr>
        <w:tabs>
          <w:tab w:val="decimal" w:pos="792"/>
        </w:tabs>
        <w:rPr>
          <w:rFonts w:ascii="Arial" w:hAnsi="Arial" w:cs="Arial"/>
          <w:sz w:val="22"/>
          <w:szCs w:val="22"/>
        </w:rPr>
      </w:pPr>
    </w:p>
    <w:p w:rsidR="00E3207B" w:rsidRPr="00C81BB5" w:rsidRDefault="00E3207B" w:rsidP="00C81BB5">
      <w:pPr>
        <w:tabs>
          <w:tab w:val="decimal" w:pos="792"/>
        </w:tabs>
        <w:jc w:val="both"/>
        <w:rPr>
          <w:rFonts w:ascii="Arial" w:hAnsi="Arial" w:cs="Arial"/>
          <w:b/>
          <w:color w:val="365F91" w:themeColor="accent1" w:themeShade="BF"/>
          <w:sz w:val="22"/>
          <w:szCs w:val="22"/>
        </w:rPr>
      </w:pPr>
      <w:r w:rsidRPr="00C81BB5">
        <w:rPr>
          <w:rFonts w:ascii="Arial" w:hAnsi="Arial" w:cs="Arial"/>
          <w:b/>
          <w:color w:val="365F91" w:themeColor="accent1" w:themeShade="BF"/>
          <w:sz w:val="22"/>
          <w:szCs w:val="22"/>
        </w:rPr>
        <w:t>Kurzfassung (Core Statement</w:t>
      </w:r>
      <w:proofErr w:type="gramStart"/>
      <w:r w:rsidRPr="00C81BB5">
        <w:rPr>
          <w:rFonts w:ascii="Arial" w:hAnsi="Arial" w:cs="Arial"/>
          <w:b/>
          <w:color w:val="365F91" w:themeColor="accent1" w:themeShade="BF"/>
          <w:sz w:val="22"/>
          <w:szCs w:val="22"/>
        </w:rPr>
        <w:t>) .</w:t>
      </w:r>
      <w:proofErr w:type="gramEnd"/>
    </w:p>
    <w:p w:rsidR="00C81BB5" w:rsidRPr="00C81BB5" w:rsidRDefault="00C81BB5" w:rsidP="00E3207B">
      <w:pPr>
        <w:tabs>
          <w:tab w:val="decimal" w:pos="792"/>
        </w:tabs>
        <w:rPr>
          <w:rFonts w:ascii="Arial" w:hAnsi="Arial" w:cs="Arial"/>
          <w:sz w:val="22"/>
          <w:szCs w:val="22"/>
        </w:rPr>
      </w:pPr>
    </w:p>
    <w:p w:rsidR="00C81BB5" w:rsidRPr="00C81BB5" w:rsidRDefault="00983419" w:rsidP="00E3207B">
      <w:pPr>
        <w:tabs>
          <w:tab w:val="decimal" w:pos="79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vier, fünf Sätzen das Spiel beschreiben, dass ein Aussenstehender versteht, um was es geht.</w:t>
      </w:r>
    </w:p>
    <w:p w:rsidR="00C81BB5" w:rsidRPr="00C81BB5" w:rsidRDefault="00C81BB5" w:rsidP="00E3207B">
      <w:pPr>
        <w:tabs>
          <w:tab w:val="decimal" w:pos="792"/>
        </w:tabs>
        <w:rPr>
          <w:rFonts w:ascii="Arial" w:hAnsi="Arial" w:cs="Arial"/>
          <w:sz w:val="22"/>
          <w:szCs w:val="22"/>
        </w:rPr>
      </w:pPr>
    </w:p>
    <w:p w:rsidR="00E3207B" w:rsidRPr="00C81BB5" w:rsidRDefault="00E3207B" w:rsidP="00C81BB5">
      <w:pPr>
        <w:tabs>
          <w:tab w:val="decimal" w:pos="792"/>
        </w:tabs>
        <w:rPr>
          <w:rFonts w:ascii="Arial" w:hAnsi="Arial" w:cs="Arial"/>
          <w:b/>
          <w:color w:val="365F91" w:themeColor="accent1" w:themeShade="BF"/>
          <w:sz w:val="22"/>
          <w:szCs w:val="22"/>
        </w:rPr>
      </w:pPr>
      <w:r w:rsidRPr="00C81BB5">
        <w:rPr>
          <w:rFonts w:ascii="Arial" w:hAnsi="Arial" w:cs="Arial"/>
          <w:b/>
          <w:color w:val="365F91" w:themeColor="accent1" w:themeShade="BF"/>
          <w:sz w:val="22"/>
          <w:szCs w:val="22"/>
        </w:rPr>
        <w:t>Beschreibung</w:t>
      </w:r>
      <w:r w:rsidR="00C81BB5" w:rsidRPr="00C81BB5">
        <w:rPr>
          <w:rFonts w:ascii="Arial" w:hAnsi="Arial" w:cs="Arial"/>
          <w:b/>
          <w:color w:val="365F91" w:themeColor="accent1" w:themeShade="BF"/>
          <w:sz w:val="22"/>
          <w:szCs w:val="22"/>
        </w:rPr>
        <w:t xml:space="preserve"> - </w:t>
      </w:r>
      <w:r w:rsidRPr="00C81BB5">
        <w:rPr>
          <w:rFonts w:ascii="Arial" w:hAnsi="Arial" w:cs="Arial"/>
          <w:b/>
          <w:color w:val="365F91" w:themeColor="accent1" w:themeShade="BF"/>
          <w:sz w:val="22"/>
          <w:szCs w:val="22"/>
        </w:rPr>
        <w:t>Inhalt und Idee:</w:t>
      </w:r>
    </w:p>
    <w:p w:rsidR="00E3207B" w:rsidRPr="00C81BB5" w:rsidRDefault="00E3207B" w:rsidP="005E6216">
      <w:pPr>
        <w:tabs>
          <w:tab w:val="decimal" w:pos="792"/>
        </w:tabs>
        <w:rPr>
          <w:rFonts w:ascii="Arial" w:hAnsi="Arial" w:cs="Arial"/>
          <w:sz w:val="22"/>
          <w:szCs w:val="22"/>
        </w:rPr>
      </w:pPr>
    </w:p>
    <w:p w:rsidR="00E40B59" w:rsidRDefault="00983419" w:rsidP="005E6216">
      <w:pPr>
        <w:tabs>
          <w:tab w:val="decimal" w:pos="79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Hier kommt eine ausführliche Beschreibung des Spiels hin. Es kann durchaus sein, dass dies im Verlauf des Projekts noch angepasst werden muss.</w:t>
      </w:r>
    </w:p>
    <w:p w:rsidR="00C00CE4" w:rsidRPr="00C00CE4" w:rsidRDefault="00C00CE4" w:rsidP="005E6216">
      <w:pPr>
        <w:tabs>
          <w:tab w:val="decimal" w:pos="792"/>
        </w:tabs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C00CE4" w:rsidRPr="00C00CE4" w:rsidSect="0023053F">
      <w:headerReference w:type="default" r:id="rId8"/>
      <w:pgSz w:w="11906" w:h="16838"/>
      <w:pgMar w:top="1258" w:right="1417" w:bottom="1438" w:left="1417" w:header="708" w:footer="9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B69" w:rsidRDefault="00FD6B69">
      <w:r>
        <w:separator/>
      </w:r>
    </w:p>
  </w:endnote>
  <w:endnote w:type="continuationSeparator" w:id="0">
    <w:p w:rsidR="00FD6B69" w:rsidRDefault="00FD6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B69" w:rsidRDefault="00FD6B69">
      <w:r>
        <w:separator/>
      </w:r>
    </w:p>
  </w:footnote>
  <w:footnote w:type="continuationSeparator" w:id="0">
    <w:p w:rsidR="00FD6B69" w:rsidRDefault="00FD6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81D" w:rsidRDefault="005555E3" w:rsidP="00D557CE">
    <w:pPr>
      <w:pStyle w:val="Kopfzeile"/>
      <w:pBdr>
        <w:bottom w:val="single" w:sz="4" w:space="5" w:color="auto"/>
      </w:pBdr>
    </w:pPr>
    <w:r>
      <w:t>M</w:t>
    </w:r>
    <w:r w:rsidR="000D3F21">
      <w:t>odul 404</w:t>
    </w:r>
    <w:r w:rsidR="0082718E">
      <w:tab/>
    </w:r>
    <w:r w:rsidR="0082718E">
      <w:rPr>
        <w:rStyle w:val="Seitenzahl"/>
      </w:rPr>
      <w:fldChar w:fldCharType="begin"/>
    </w:r>
    <w:r w:rsidR="0082718E">
      <w:rPr>
        <w:rStyle w:val="Seitenzahl"/>
      </w:rPr>
      <w:instrText xml:space="preserve"> PAGE </w:instrText>
    </w:r>
    <w:r w:rsidR="0082718E">
      <w:rPr>
        <w:rStyle w:val="Seitenzahl"/>
      </w:rPr>
      <w:fldChar w:fldCharType="separate"/>
    </w:r>
    <w:r w:rsidR="00C00CE4">
      <w:rPr>
        <w:rStyle w:val="Seitenzahl"/>
        <w:noProof/>
      </w:rPr>
      <w:t>1</w:t>
    </w:r>
    <w:r w:rsidR="0082718E">
      <w:rPr>
        <w:rStyle w:val="Seitenzahl"/>
      </w:rPr>
      <w:fldChar w:fldCharType="end"/>
    </w:r>
    <w:r w:rsidR="0082718E">
      <w:rPr>
        <w:rStyle w:val="Seitenzahl"/>
      </w:rPr>
      <w:t>/</w:t>
    </w:r>
    <w:r w:rsidR="0082718E">
      <w:rPr>
        <w:rStyle w:val="Seitenzahl"/>
      </w:rPr>
      <w:fldChar w:fldCharType="begin"/>
    </w:r>
    <w:r w:rsidR="0082718E">
      <w:rPr>
        <w:rStyle w:val="Seitenzahl"/>
      </w:rPr>
      <w:instrText xml:space="preserve"> NUMPAGES </w:instrText>
    </w:r>
    <w:r w:rsidR="0082718E">
      <w:rPr>
        <w:rStyle w:val="Seitenzahl"/>
      </w:rPr>
      <w:fldChar w:fldCharType="separate"/>
    </w:r>
    <w:r w:rsidR="00C00CE4">
      <w:rPr>
        <w:rStyle w:val="Seitenzahl"/>
        <w:noProof/>
      </w:rPr>
      <w:t>1</w:t>
    </w:r>
    <w:r w:rsidR="0082718E">
      <w:rPr>
        <w:rStyle w:val="Seitenzahl"/>
      </w:rPr>
      <w:fldChar w:fldCharType="end"/>
    </w:r>
    <w:r w:rsidR="0082718E">
      <w:tab/>
    </w:r>
    <w:proofErr w:type="spellStart"/>
    <w:r w:rsidR="00C81BB5">
      <w:t>PythonProjekt</w:t>
    </w:r>
    <w:proofErr w:type="spellEnd"/>
    <w:r w:rsidR="00D557CE">
      <w:t xml:space="preserve"> / OOP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5F82"/>
    <w:multiLevelType w:val="multilevel"/>
    <w:tmpl w:val="8092D8FA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8"/>
        <w:w w:val="100"/>
        <w:sz w:val="21"/>
        <w:vertAlign w:val="baseline"/>
        <w:lang w:val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1B1CC5"/>
    <w:multiLevelType w:val="multilevel"/>
    <w:tmpl w:val="DCDC890C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-12"/>
        <w:w w:val="100"/>
        <w:sz w:val="20"/>
        <w:vertAlign w:val="baseline"/>
        <w:lang w:val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840D57"/>
    <w:multiLevelType w:val="hybridMultilevel"/>
    <w:tmpl w:val="FBD4BAE8"/>
    <w:lvl w:ilvl="0" w:tplc="0FA8145A">
      <w:start w:val="1"/>
      <w:numFmt w:val="bullet"/>
      <w:pStyle w:val="Einzug1a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112B4"/>
    <w:multiLevelType w:val="hybridMultilevel"/>
    <w:tmpl w:val="69B6F1D4"/>
    <w:lvl w:ilvl="0" w:tplc="368C04C4">
      <w:start w:val="1"/>
      <w:numFmt w:val="bullet"/>
      <w:pStyle w:val="TabelleninhaltEinzug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E30D6"/>
    <w:multiLevelType w:val="hybridMultilevel"/>
    <w:tmpl w:val="6D1C43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B4409"/>
    <w:multiLevelType w:val="hybridMultilevel"/>
    <w:tmpl w:val="9EE423E4"/>
    <w:lvl w:ilvl="0" w:tplc="BEB2569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32FCE"/>
    <w:multiLevelType w:val="hybridMultilevel"/>
    <w:tmpl w:val="4D842B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51C54"/>
    <w:multiLevelType w:val="hybridMultilevel"/>
    <w:tmpl w:val="D6D428B0"/>
    <w:lvl w:ilvl="0" w:tplc="41C461E4">
      <w:start w:val="1"/>
      <w:numFmt w:val="decimal"/>
      <w:lvlText w:val="%1."/>
      <w:lvlJc w:val="left"/>
      <w:pPr>
        <w:ind w:left="720" w:hanging="360"/>
      </w:pPr>
      <w:rPr>
        <w:rFonts w:ascii="Courier" w:hAnsi="Courier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230CD"/>
    <w:multiLevelType w:val="multilevel"/>
    <w:tmpl w:val="EDA0A9C8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2"/>
        <w:w w:val="100"/>
        <w:sz w:val="21"/>
        <w:vertAlign w:val="baseline"/>
        <w:lang w:val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8844C6E"/>
    <w:multiLevelType w:val="hybridMultilevel"/>
    <w:tmpl w:val="C324EBD6"/>
    <w:lvl w:ilvl="0" w:tplc="15AA8DE8">
      <w:start w:val="1"/>
      <w:numFmt w:val="decimal"/>
      <w:pStyle w:val="TablleAufzhlung1"/>
      <w:lvlText w:val="%1."/>
      <w:lvlJc w:val="left"/>
      <w:pPr>
        <w:tabs>
          <w:tab w:val="num" w:pos="284"/>
        </w:tabs>
        <w:ind w:left="284" w:hanging="284"/>
      </w:pPr>
      <w:rPr>
        <w:rFonts w:ascii="Tahoma" w:hAnsi="Tahoma" w:hint="default"/>
        <w:sz w:val="20"/>
        <w:szCs w:val="20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736C1"/>
    <w:multiLevelType w:val="multilevel"/>
    <w:tmpl w:val="91283AE4"/>
    <w:lvl w:ilvl="0">
      <w:start w:val="1"/>
      <w:numFmt w:val="bullet"/>
      <w:lvlText w:val="•"/>
      <w:lvlJc w:val="left"/>
      <w:pPr>
        <w:tabs>
          <w:tab w:val="decimal" w:pos="432"/>
        </w:tabs>
        <w:ind w:left="720"/>
      </w:pPr>
      <w:rPr>
        <w:rFonts w:ascii="Arial" w:hAnsi="Arial" w:hint="default"/>
        <w:strike w:val="0"/>
        <w:color w:val="000000"/>
        <w:spacing w:val="2"/>
        <w:w w:val="100"/>
        <w:sz w:val="21"/>
        <w:vertAlign w:val="baseline"/>
        <w:lang w:val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4495424"/>
    <w:multiLevelType w:val="hybridMultilevel"/>
    <w:tmpl w:val="97E80AAC"/>
    <w:lvl w:ilvl="0" w:tplc="D198334C">
      <w:start w:val="1"/>
      <w:numFmt w:val="bullet"/>
      <w:pStyle w:val="Einzug1"/>
      <w:lvlText w:val="-"/>
      <w:lvlJc w:val="left"/>
      <w:pPr>
        <w:tabs>
          <w:tab w:val="num" w:pos="284"/>
        </w:tabs>
        <w:ind w:left="284" w:hanging="284"/>
      </w:pPr>
      <w:rPr>
        <w:rFonts w:hint="default"/>
        <w:sz w:val="16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73FF3"/>
    <w:multiLevelType w:val="hybridMultilevel"/>
    <w:tmpl w:val="2B98EE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320B0C"/>
    <w:multiLevelType w:val="hybridMultilevel"/>
    <w:tmpl w:val="F6B4DE82"/>
    <w:lvl w:ilvl="0" w:tplc="BEB2569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C2065"/>
    <w:multiLevelType w:val="hybridMultilevel"/>
    <w:tmpl w:val="18CA77DA"/>
    <w:lvl w:ilvl="0" w:tplc="BEB2569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8594F"/>
    <w:multiLevelType w:val="hybridMultilevel"/>
    <w:tmpl w:val="072EAF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653B0"/>
    <w:multiLevelType w:val="hybridMultilevel"/>
    <w:tmpl w:val="93BE8C16"/>
    <w:lvl w:ilvl="0" w:tplc="BEB2569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88018C"/>
    <w:multiLevelType w:val="multilevel"/>
    <w:tmpl w:val="E80228A4"/>
    <w:lvl w:ilvl="0">
      <w:start w:val="1"/>
      <w:numFmt w:val="bullet"/>
      <w:lvlText w:val="•"/>
      <w:lvlJc w:val="left"/>
      <w:pPr>
        <w:tabs>
          <w:tab w:val="decimal" w:pos="432"/>
        </w:tabs>
        <w:ind w:left="720"/>
      </w:pPr>
      <w:rPr>
        <w:rFonts w:ascii="Arial" w:hAnsi="Arial" w:hint="default"/>
        <w:strike w:val="0"/>
        <w:color w:val="000000"/>
        <w:spacing w:val="-12"/>
        <w:w w:val="100"/>
        <w:sz w:val="20"/>
        <w:vertAlign w:val="baseline"/>
        <w:lang w:val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2016F44"/>
    <w:multiLevelType w:val="hybridMultilevel"/>
    <w:tmpl w:val="9AB0DC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770BB"/>
    <w:multiLevelType w:val="multilevel"/>
    <w:tmpl w:val="01B24A26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b/>
        <w:strike w:val="0"/>
        <w:color w:val="000000"/>
        <w:spacing w:val="16"/>
        <w:w w:val="100"/>
        <w:sz w:val="20"/>
        <w:vertAlign w:val="baseline"/>
        <w:lang w:val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3"/>
  </w:num>
  <w:num w:numId="5">
    <w:abstractNumId w:val="12"/>
  </w:num>
  <w:num w:numId="6">
    <w:abstractNumId w:val="7"/>
  </w:num>
  <w:num w:numId="7">
    <w:abstractNumId w:val="8"/>
  </w:num>
  <w:num w:numId="8">
    <w:abstractNumId w:val="1"/>
  </w:num>
  <w:num w:numId="9">
    <w:abstractNumId w:val="19"/>
  </w:num>
  <w:num w:numId="10">
    <w:abstractNumId w:val="0"/>
  </w:num>
  <w:num w:numId="11">
    <w:abstractNumId w:val="16"/>
  </w:num>
  <w:num w:numId="12">
    <w:abstractNumId w:val="14"/>
  </w:num>
  <w:num w:numId="13">
    <w:abstractNumId w:val="17"/>
  </w:num>
  <w:num w:numId="14">
    <w:abstractNumId w:val="13"/>
  </w:num>
  <w:num w:numId="15">
    <w:abstractNumId w:val="10"/>
  </w:num>
  <w:num w:numId="16">
    <w:abstractNumId w:val="5"/>
  </w:num>
  <w:num w:numId="17">
    <w:abstractNumId w:val="6"/>
  </w:num>
  <w:num w:numId="18">
    <w:abstractNumId w:val="18"/>
  </w:num>
  <w:num w:numId="19">
    <w:abstractNumId w:val="15"/>
  </w:num>
  <w:num w:numId="2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9" w:dllVersion="512" w:checkStyle="1"/>
  <w:activeWritingStyle w:appName="MSWord" w:lang="de-CH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39"/>
    <w:rsid w:val="00001F3F"/>
    <w:rsid w:val="000113BC"/>
    <w:rsid w:val="000167AD"/>
    <w:rsid w:val="0001724E"/>
    <w:rsid w:val="00017393"/>
    <w:rsid w:val="00020868"/>
    <w:rsid w:val="00031F1D"/>
    <w:rsid w:val="00041139"/>
    <w:rsid w:val="00042DC5"/>
    <w:rsid w:val="000445E8"/>
    <w:rsid w:val="00044A57"/>
    <w:rsid w:val="00044AA3"/>
    <w:rsid w:val="00046E02"/>
    <w:rsid w:val="00051402"/>
    <w:rsid w:val="000526C7"/>
    <w:rsid w:val="00052E24"/>
    <w:rsid w:val="0005581D"/>
    <w:rsid w:val="00061448"/>
    <w:rsid w:val="00066C72"/>
    <w:rsid w:val="000702C4"/>
    <w:rsid w:val="00071B3F"/>
    <w:rsid w:val="00073BB1"/>
    <w:rsid w:val="000801E7"/>
    <w:rsid w:val="000817C9"/>
    <w:rsid w:val="00082B83"/>
    <w:rsid w:val="00086B89"/>
    <w:rsid w:val="000A129B"/>
    <w:rsid w:val="000A18E0"/>
    <w:rsid w:val="000A54EF"/>
    <w:rsid w:val="000A6652"/>
    <w:rsid w:val="000A7B9F"/>
    <w:rsid w:val="000A7CBA"/>
    <w:rsid w:val="000B15AF"/>
    <w:rsid w:val="000B2C4A"/>
    <w:rsid w:val="000B3BD2"/>
    <w:rsid w:val="000C065B"/>
    <w:rsid w:val="000C7120"/>
    <w:rsid w:val="000D087B"/>
    <w:rsid w:val="000D3F21"/>
    <w:rsid w:val="000D72A6"/>
    <w:rsid w:val="000E1510"/>
    <w:rsid w:val="000E156C"/>
    <w:rsid w:val="000E2377"/>
    <w:rsid w:val="000E4A55"/>
    <w:rsid w:val="000F0C21"/>
    <w:rsid w:val="000F3937"/>
    <w:rsid w:val="00104BCF"/>
    <w:rsid w:val="00107F11"/>
    <w:rsid w:val="0011139E"/>
    <w:rsid w:val="001142D7"/>
    <w:rsid w:val="00115239"/>
    <w:rsid w:val="00115661"/>
    <w:rsid w:val="00123827"/>
    <w:rsid w:val="00124C68"/>
    <w:rsid w:val="00124CD4"/>
    <w:rsid w:val="00134B06"/>
    <w:rsid w:val="00134D0F"/>
    <w:rsid w:val="00136610"/>
    <w:rsid w:val="00140976"/>
    <w:rsid w:val="00140BE3"/>
    <w:rsid w:val="001410AC"/>
    <w:rsid w:val="00144320"/>
    <w:rsid w:val="00146291"/>
    <w:rsid w:val="00153F0C"/>
    <w:rsid w:val="00155CDE"/>
    <w:rsid w:val="001563E3"/>
    <w:rsid w:val="00166533"/>
    <w:rsid w:val="00173B1B"/>
    <w:rsid w:val="00176CDD"/>
    <w:rsid w:val="00177192"/>
    <w:rsid w:val="001808CF"/>
    <w:rsid w:val="00182227"/>
    <w:rsid w:val="00183370"/>
    <w:rsid w:val="0018797A"/>
    <w:rsid w:val="00187DF0"/>
    <w:rsid w:val="00191200"/>
    <w:rsid w:val="001A1AC0"/>
    <w:rsid w:val="001A5689"/>
    <w:rsid w:val="001B11B2"/>
    <w:rsid w:val="001B18DC"/>
    <w:rsid w:val="001B5E7F"/>
    <w:rsid w:val="001B73CA"/>
    <w:rsid w:val="001B7486"/>
    <w:rsid w:val="001D2656"/>
    <w:rsid w:val="001D3FB6"/>
    <w:rsid w:val="001D5DD4"/>
    <w:rsid w:val="001F1FAE"/>
    <w:rsid w:val="001F7447"/>
    <w:rsid w:val="00201DE2"/>
    <w:rsid w:val="0020414A"/>
    <w:rsid w:val="0021188B"/>
    <w:rsid w:val="00220033"/>
    <w:rsid w:val="002262E2"/>
    <w:rsid w:val="0023053F"/>
    <w:rsid w:val="00231697"/>
    <w:rsid w:val="00234F3C"/>
    <w:rsid w:val="00237323"/>
    <w:rsid w:val="00240270"/>
    <w:rsid w:val="00240DAB"/>
    <w:rsid w:val="002418BF"/>
    <w:rsid w:val="002517DD"/>
    <w:rsid w:val="00257638"/>
    <w:rsid w:val="00261611"/>
    <w:rsid w:val="00264B9D"/>
    <w:rsid w:val="002679B5"/>
    <w:rsid w:val="002709FE"/>
    <w:rsid w:val="00273855"/>
    <w:rsid w:val="0027577A"/>
    <w:rsid w:val="0028232F"/>
    <w:rsid w:val="00287838"/>
    <w:rsid w:val="0029079E"/>
    <w:rsid w:val="00294176"/>
    <w:rsid w:val="00294A60"/>
    <w:rsid w:val="00294BB6"/>
    <w:rsid w:val="00294F0E"/>
    <w:rsid w:val="002A20CC"/>
    <w:rsid w:val="002A2922"/>
    <w:rsid w:val="002A2E38"/>
    <w:rsid w:val="002B0639"/>
    <w:rsid w:val="002B13E2"/>
    <w:rsid w:val="002B17BE"/>
    <w:rsid w:val="002B2518"/>
    <w:rsid w:val="002B6F0D"/>
    <w:rsid w:val="002C2C2E"/>
    <w:rsid w:val="002C361C"/>
    <w:rsid w:val="002C6CF5"/>
    <w:rsid w:val="002D4F78"/>
    <w:rsid w:val="002D64D3"/>
    <w:rsid w:val="002D7532"/>
    <w:rsid w:val="002E262C"/>
    <w:rsid w:val="002E29B5"/>
    <w:rsid w:val="002E30E8"/>
    <w:rsid w:val="002E3D44"/>
    <w:rsid w:val="002E6CC9"/>
    <w:rsid w:val="002F7CB4"/>
    <w:rsid w:val="003043D7"/>
    <w:rsid w:val="003047FF"/>
    <w:rsid w:val="00306F64"/>
    <w:rsid w:val="003105C1"/>
    <w:rsid w:val="00320699"/>
    <w:rsid w:val="00321F24"/>
    <w:rsid w:val="00326EDE"/>
    <w:rsid w:val="0033630B"/>
    <w:rsid w:val="00345FC9"/>
    <w:rsid w:val="00346A77"/>
    <w:rsid w:val="00347E0A"/>
    <w:rsid w:val="00350BCE"/>
    <w:rsid w:val="00351763"/>
    <w:rsid w:val="00354F2B"/>
    <w:rsid w:val="003562DB"/>
    <w:rsid w:val="0036734B"/>
    <w:rsid w:val="00370731"/>
    <w:rsid w:val="003748F3"/>
    <w:rsid w:val="003763DD"/>
    <w:rsid w:val="00381E3F"/>
    <w:rsid w:val="00390ADE"/>
    <w:rsid w:val="00394C0E"/>
    <w:rsid w:val="003956AC"/>
    <w:rsid w:val="003A032F"/>
    <w:rsid w:val="003A6CFE"/>
    <w:rsid w:val="003B2A14"/>
    <w:rsid w:val="003D05F2"/>
    <w:rsid w:val="003D367A"/>
    <w:rsid w:val="003D58A6"/>
    <w:rsid w:val="003D5EA9"/>
    <w:rsid w:val="003D7172"/>
    <w:rsid w:val="003E5FC7"/>
    <w:rsid w:val="003E76CC"/>
    <w:rsid w:val="003E7885"/>
    <w:rsid w:val="003F09E4"/>
    <w:rsid w:val="003F7A89"/>
    <w:rsid w:val="00400F13"/>
    <w:rsid w:val="00401416"/>
    <w:rsid w:val="004062FC"/>
    <w:rsid w:val="00406595"/>
    <w:rsid w:val="00413775"/>
    <w:rsid w:val="004156E8"/>
    <w:rsid w:val="00420883"/>
    <w:rsid w:val="0042488D"/>
    <w:rsid w:val="00424F25"/>
    <w:rsid w:val="004268A9"/>
    <w:rsid w:val="00426980"/>
    <w:rsid w:val="00430333"/>
    <w:rsid w:val="00437961"/>
    <w:rsid w:val="00444506"/>
    <w:rsid w:val="0044532F"/>
    <w:rsid w:val="00457049"/>
    <w:rsid w:val="00465A0F"/>
    <w:rsid w:val="00467AB4"/>
    <w:rsid w:val="004713AB"/>
    <w:rsid w:val="00473DFE"/>
    <w:rsid w:val="00473FEE"/>
    <w:rsid w:val="004749C2"/>
    <w:rsid w:val="0048654D"/>
    <w:rsid w:val="00487359"/>
    <w:rsid w:val="00487E46"/>
    <w:rsid w:val="00492816"/>
    <w:rsid w:val="004A15DD"/>
    <w:rsid w:val="004A6A90"/>
    <w:rsid w:val="004A71FB"/>
    <w:rsid w:val="004B0305"/>
    <w:rsid w:val="004B2B93"/>
    <w:rsid w:val="004B4221"/>
    <w:rsid w:val="004C0DEC"/>
    <w:rsid w:val="004D1EFA"/>
    <w:rsid w:val="004D4E83"/>
    <w:rsid w:val="004D58B3"/>
    <w:rsid w:val="004D59FA"/>
    <w:rsid w:val="004D5C4A"/>
    <w:rsid w:val="004E00AD"/>
    <w:rsid w:val="00513605"/>
    <w:rsid w:val="00514239"/>
    <w:rsid w:val="00517204"/>
    <w:rsid w:val="00520D53"/>
    <w:rsid w:val="0052175A"/>
    <w:rsid w:val="005270EB"/>
    <w:rsid w:val="00531A72"/>
    <w:rsid w:val="00534D55"/>
    <w:rsid w:val="00537A2A"/>
    <w:rsid w:val="00540260"/>
    <w:rsid w:val="00540528"/>
    <w:rsid w:val="00542E53"/>
    <w:rsid w:val="00543B09"/>
    <w:rsid w:val="00552C5A"/>
    <w:rsid w:val="005555E3"/>
    <w:rsid w:val="00557127"/>
    <w:rsid w:val="00557636"/>
    <w:rsid w:val="00566582"/>
    <w:rsid w:val="005723AB"/>
    <w:rsid w:val="005751FC"/>
    <w:rsid w:val="00577205"/>
    <w:rsid w:val="00581D12"/>
    <w:rsid w:val="005845E3"/>
    <w:rsid w:val="005855FE"/>
    <w:rsid w:val="00585F38"/>
    <w:rsid w:val="00586F71"/>
    <w:rsid w:val="00593B70"/>
    <w:rsid w:val="00594679"/>
    <w:rsid w:val="00597062"/>
    <w:rsid w:val="005A02FD"/>
    <w:rsid w:val="005A3244"/>
    <w:rsid w:val="005A36A5"/>
    <w:rsid w:val="005A56E8"/>
    <w:rsid w:val="005A6642"/>
    <w:rsid w:val="005B077E"/>
    <w:rsid w:val="005B0AD1"/>
    <w:rsid w:val="005B2D94"/>
    <w:rsid w:val="005B5C90"/>
    <w:rsid w:val="005B74DD"/>
    <w:rsid w:val="005C7E59"/>
    <w:rsid w:val="005D3056"/>
    <w:rsid w:val="005D4E5E"/>
    <w:rsid w:val="005E539C"/>
    <w:rsid w:val="005E6216"/>
    <w:rsid w:val="005F021A"/>
    <w:rsid w:val="005F0F46"/>
    <w:rsid w:val="005F3E7B"/>
    <w:rsid w:val="005F5446"/>
    <w:rsid w:val="005F5F13"/>
    <w:rsid w:val="006011FC"/>
    <w:rsid w:val="00602582"/>
    <w:rsid w:val="0060507B"/>
    <w:rsid w:val="006066F8"/>
    <w:rsid w:val="006116B7"/>
    <w:rsid w:val="006121BB"/>
    <w:rsid w:val="00620079"/>
    <w:rsid w:val="00622E1D"/>
    <w:rsid w:val="00623E96"/>
    <w:rsid w:val="006277F5"/>
    <w:rsid w:val="00632328"/>
    <w:rsid w:val="00634CC5"/>
    <w:rsid w:val="006519ED"/>
    <w:rsid w:val="0065564C"/>
    <w:rsid w:val="006658FA"/>
    <w:rsid w:val="00672DD6"/>
    <w:rsid w:val="0068307C"/>
    <w:rsid w:val="00692286"/>
    <w:rsid w:val="00696D9E"/>
    <w:rsid w:val="006A0440"/>
    <w:rsid w:val="006A0A87"/>
    <w:rsid w:val="006A1EE8"/>
    <w:rsid w:val="006B448B"/>
    <w:rsid w:val="006B4EC5"/>
    <w:rsid w:val="006B5938"/>
    <w:rsid w:val="006C5E62"/>
    <w:rsid w:val="006D018A"/>
    <w:rsid w:val="006E2C8E"/>
    <w:rsid w:val="006E7989"/>
    <w:rsid w:val="006F10AF"/>
    <w:rsid w:val="006F13BB"/>
    <w:rsid w:val="006F4E50"/>
    <w:rsid w:val="006F5C3F"/>
    <w:rsid w:val="00703F4A"/>
    <w:rsid w:val="00704ED7"/>
    <w:rsid w:val="00705FA0"/>
    <w:rsid w:val="00712345"/>
    <w:rsid w:val="0071566D"/>
    <w:rsid w:val="0072407A"/>
    <w:rsid w:val="00725365"/>
    <w:rsid w:val="00726825"/>
    <w:rsid w:val="00730048"/>
    <w:rsid w:val="0073654C"/>
    <w:rsid w:val="00740ED8"/>
    <w:rsid w:val="007413CD"/>
    <w:rsid w:val="0074143E"/>
    <w:rsid w:val="00743FBE"/>
    <w:rsid w:val="0074428B"/>
    <w:rsid w:val="007531E7"/>
    <w:rsid w:val="007549A9"/>
    <w:rsid w:val="00755339"/>
    <w:rsid w:val="00756C73"/>
    <w:rsid w:val="00757F9D"/>
    <w:rsid w:val="00761F49"/>
    <w:rsid w:val="0076471B"/>
    <w:rsid w:val="007658B1"/>
    <w:rsid w:val="00765A1F"/>
    <w:rsid w:val="00776771"/>
    <w:rsid w:val="0078239D"/>
    <w:rsid w:val="00782B04"/>
    <w:rsid w:val="00785F7B"/>
    <w:rsid w:val="007860CB"/>
    <w:rsid w:val="0078764D"/>
    <w:rsid w:val="00793CEC"/>
    <w:rsid w:val="00795F83"/>
    <w:rsid w:val="007A0B72"/>
    <w:rsid w:val="007A2140"/>
    <w:rsid w:val="007A43A1"/>
    <w:rsid w:val="007A712D"/>
    <w:rsid w:val="007A7287"/>
    <w:rsid w:val="007B2776"/>
    <w:rsid w:val="007B2F9E"/>
    <w:rsid w:val="007C4F18"/>
    <w:rsid w:val="007C6482"/>
    <w:rsid w:val="007C6670"/>
    <w:rsid w:val="007D560D"/>
    <w:rsid w:val="007D5A8E"/>
    <w:rsid w:val="007D6BAC"/>
    <w:rsid w:val="007E0EF6"/>
    <w:rsid w:val="007E1EC0"/>
    <w:rsid w:val="007F0E53"/>
    <w:rsid w:val="007F249D"/>
    <w:rsid w:val="007F47CC"/>
    <w:rsid w:val="007F7743"/>
    <w:rsid w:val="00806BAF"/>
    <w:rsid w:val="0082033A"/>
    <w:rsid w:val="00821A54"/>
    <w:rsid w:val="0082348B"/>
    <w:rsid w:val="008236B1"/>
    <w:rsid w:val="0082718E"/>
    <w:rsid w:val="0083408B"/>
    <w:rsid w:val="00834679"/>
    <w:rsid w:val="00835FDC"/>
    <w:rsid w:val="008372B3"/>
    <w:rsid w:val="00840EBE"/>
    <w:rsid w:val="00842E34"/>
    <w:rsid w:val="008462D6"/>
    <w:rsid w:val="008479AB"/>
    <w:rsid w:val="00851877"/>
    <w:rsid w:val="00851EA6"/>
    <w:rsid w:val="0085465F"/>
    <w:rsid w:val="00854C1F"/>
    <w:rsid w:val="00855ADC"/>
    <w:rsid w:val="00856840"/>
    <w:rsid w:val="0085694F"/>
    <w:rsid w:val="008630AD"/>
    <w:rsid w:val="00877AC4"/>
    <w:rsid w:val="00896188"/>
    <w:rsid w:val="00897D23"/>
    <w:rsid w:val="008A11A3"/>
    <w:rsid w:val="008A2FB8"/>
    <w:rsid w:val="008A3FDE"/>
    <w:rsid w:val="008A4638"/>
    <w:rsid w:val="008B06B9"/>
    <w:rsid w:val="008C26B9"/>
    <w:rsid w:val="008D1414"/>
    <w:rsid w:val="008D1434"/>
    <w:rsid w:val="008D2EB4"/>
    <w:rsid w:val="008D35F0"/>
    <w:rsid w:val="008D489F"/>
    <w:rsid w:val="008D5F32"/>
    <w:rsid w:val="008E6819"/>
    <w:rsid w:val="008E696E"/>
    <w:rsid w:val="008F1FD4"/>
    <w:rsid w:val="008F2D8F"/>
    <w:rsid w:val="00903122"/>
    <w:rsid w:val="009040FA"/>
    <w:rsid w:val="00907266"/>
    <w:rsid w:val="00912CC7"/>
    <w:rsid w:val="00913D98"/>
    <w:rsid w:val="00914BFF"/>
    <w:rsid w:val="00914C6F"/>
    <w:rsid w:val="00917F49"/>
    <w:rsid w:val="009224FF"/>
    <w:rsid w:val="0092315C"/>
    <w:rsid w:val="00931892"/>
    <w:rsid w:val="0093387A"/>
    <w:rsid w:val="00945498"/>
    <w:rsid w:val="009457A9"/>
    <w:rsid w:val="0095094E"/>
    <w:rsid w:val="00951BAE"/>
    <w:rsid w:val="009526F8"/>
    <w:rsid w:val="00953863"/>
    <w:rsid w:val="009553D1"/>
    <w:rsid w:val="00957E0B"/>
    <w:rsid w:val="00960C08"/>
    <w:rsid w:val="00961A70"/>
    <w:rsid w:val="00971702"/>
    <w:rsid w:val="00971992"/>
    <w:rsid w:val="00972D7B"/>
    <w:rsid w:val="00974E45"/>
    <w:rsid w:val="009753DB"/>
    <w:rsid w:val="00981740"/>
    <w:rsid w:val="00982F9E"/>
    <w:rsid w:val="00983419"/>
    <w:rsid w:val="00983564"/>
    <w:rsid w:val="0098716C"/>
    <w:rsid w:val="00990465"/>
    <w:rsid w:val="00990496"/>
    <w:rsid w:val="00992C1E"/>
    <w:rsid w:val="0099645B"/>
    <w:rsid w:val="009A0ED4"/>
    <w:rsid w:val="009A2649"/>
    <w:rsid w:val="009A37B1"/>
    <w:rsid w:val="009A575C"/>
    <w:rsid w:val="009A5D84"/>
    <w:rsid w:val="009A6A71"/>
    <w:rsid w:val="009A6C92"/>
    <w:rsid w:val="009A7B09"/>
    <w:rsid w:val="009B0AB9"/>
    <w:rsid w:val="009B55F0"/>
    <w:rsid w:val="009C3FD6"/>
    <w:rsid w:val="009C551B"/>
    <w:rsid w:val="009C5A0D"/>
    <w:rsid w:val="009C63B6"/>
    <w:rsid w:val="009C7AB0"/>
    <w:rsid w:val="009C7C3A"/>
    <w:rsid w:val="009D404A"/>
    <w:rsid w:val="009D775F"/>
    <w:rsid w:val="009E1FEB"/>
    <w:rsid w:val="009E2EB1"/>
    <w:rsid w:val="009E3CC8"/>
    <w:rsid w:val="009E4063"/>
    <w:rsid w:val="00A050C6"/>
    <w:rsid w:val="00A07108"/>
    <w:rsid w:val="00A25970"/>
    <w:rsid w:val="00A26E5D"/>
    <w:rsid w:val="00A34B3A"/>
    <w:rsid w:val="00A35054"/>
    <w:rsid w:val="00A359B5"/>
    <w:rsid w:val="00A364E2"/>
    <w:rsid w:val="00A36BF7"/>
    <w:rsid w:val="00A4321E"/>
    <w:rsid w:val="00A54071"/>
    <w:rsid w:val="00A54BF6"/>
    <w:rsid w:val="00A61A8B"/>
    <w:rsid w:val="00A62DFD"/>
    <w:rsid w:val="00A67130"/>
    <w:rsid w:val="00A67775"/>
    <w:rsid w:val="00A74993"/>
    <w:rsid w:val="00A75826"/>
    <w:rsid w:val="00A86908"/>
    <w:rsid w:val="00A91079"/>
    <w:rsid w:val="00A979FA"/>
    <w:rsid w:val="00AB4E68"/>
    <w:rsid w:val="00AC1372"/>
    <w:rsid w:val="00AC3C2D"/>
    <w:rsid w:val="00AC5A00"/>
    <w:rsid w:val="00AD3DD7"/>
    <w:rsid w:val="00AD5096"/>
    <w:rsid w:val="00AD7344"/>
    <w:rsid w:val="00AD7BBD"/>
    <w:rsid w:val="00AE0506"/>
    <w:rsid w:val="00AE667E"/>
    <w:rsid w:val="00AE6CB4"/>
    <w:rsid w:val="00AE77C8"/>
    <w:rsid w:val="00AF5E26"/>
    <w:rsid w:val="00B067B5"/>
    <w:rsid w:val="00B068BE"/>
    <w:rsid w:val="00B07C8E"/>
    <w:rsid w:val="00B1735B"/>
    <w:rsid w:val="00B36448"/>
    <w:rsid w:val="00B40CBF"/>
    <w:rsid w:val="00B4694F"/>
    <w:rsid w:val="00B5171F"/>
    <w:rsid w:val="00B5181C"/>
    <w:rsid w:val="00B52DE7"/>
    <w:rsid w:val="00B54229"/>
    <w:rsid w:val="00B5453F"/>
    <w:rsid w:val="00B561C2"/>
    <w:rsid w:val="00B56914"/>
    <w:rsid w:val="00B60230"/>
    <w:rsid w:val="00B61288"/>
    <w:rsid w:val="00B634BE"/>
    <w:rsid w:val="00B6408F"/>
    <w:rsid w:val="00B70D58"/>
    <w:rsid w:val="00B744F9"/>
    <w:rsid w:val="00B74E85"/>
    <w:rsid w:val="00B75000"/>
    <w:rsid w:val="00B77246"/>
    <w:rsid w:val="00B8228B"/>
    <w:rsid w:val="00B82873"/>
    <w:rsid w:val="00B84015"/>
    <w:rsid w:val="00B9303C"/>
    <w:rsid w:val="00B931A2"/>
    <w:rsid w:val="00BA142E"/>
    <w:rsid w:val="00BB1DC9"/>
    <w:rsid w:val="00BB3DA5"/>
    <w:rsid w:val="00BB46DD"/>
    <w:rsid w:val="00BC3B16"/>
    <w:rsid w:val="00BC3CFE"/>
    <w:rsid w:val="00BC55C1"/>
    <w:rsid w:val="00BD2A8A"/>
    <w:rsid w:val="00BD3DC6"/>
    <w:rsid w:val="00BD4B0C"/>
    <w:rsid w:val="00BE51C7"/>
    <w:rsid w:val="00BE5EAF"/>
    <w:rsid w:val="00BF673A"/>
    <w:rsid w:val="00C00CE4"/>
    <w:rsid w:val="00C01D9D"/>
    <w:rsid w:val="00C01FE6"/>
    <w:rsid w:val="00C0250A"/>
    <w:rsid w:val="00C030F7"/>
    <w:rsid w:val="00C045BE"/>
    <w:rsid w:val="00C1301A"/>
    <w:rsid w:val="00C16767"/>
    <w:rsid w:val="00C2629E"/>
    <w:rsid w:val="00C31531"/>
    <w:rsid w:val="00C318B3"/>
    <w:rsid w:val="00C32AAA"/>
    <w:rsid w:val="00C37D60"/>
    <w:rsid w:val="00C40171"/>
    <w:rsid w:val="00C45D85"/>
    <w:rsid w:val="00C46F5A"/>
    <w:rsid w:val="00C51F37"/>
    <w:rsid w:val="00C524A9"/>
    <w:rsid w:val="00C52991"/>
    <w:rsid w:val="00C52A84"/>
    <w:rsid w:val="00C530B2"/>
    <w:rsid w:val="00C557B5"/>
    <w:rsid w:val="00C62EAE"/>
    <w:rsid w:val="00C678A9"/>
    <w:rsid w:val="00C70C82"/>
    <w:rsid w:val="00C70FB2"/>
    <w:rsid w:val="00C74AE3"/>
    <w:rsid w:val="00C81BB5"/>
    <w:rsid w:val="00C82B8A"/>
    <w:rsid w:val="00C97BAE"/>
    <w:rsid w:val="00CA1C95"/>
    <w:rsid w:val="00CA2212"/>
    <w:rsid w:val="00CB1B71"/>
    <w:rsid w:val="00CB1F67"/>
    <w:rsid w:val="00CB465E"/>
    <w:rsid w:val="00CC1EA0"/>
    <w:rsid w:val="00CC25EB"/>
    <w:rsid w:val="00CC4109"/>
    <w:rsid w:val="00CC5FB3"/>
    <w:rsid w:val="00CC680B"/>
    <w:rsid w:val="00CD437F"/>
    <w:rsid w:val="00CD43B8"/>
    <w:rsid w:val="00CD521B"/>
    <w:rsid w:val="00CE2BC9"/>
    <w:rsid w:val="00CE453F"/>
    <w:rsid w:val="00CE641E"/>
    <w:rsid w:val="00CE7639"/>
    <w:rsid w:val="00CF00E5"/>
    <w:rsid w:val="00CF092B"/>
    <w:rsid w:val="00CF0F4E"/>
    <w:rsid w:val="00CF7763"/>
    <w:rsid w:val="00D03FFB"/>
    <w:rsid w:val="00D04165"/>
    <w:rsid w:val="00D04775"/>
    <w:rsid w:val="00D06006"/>
    <w:rsid w:val="00D11E5D"/>
    <w:rsid w:val="00D145A1"/>
    <w:rsid w:val="00D1591F"/>
    <w:rsid w:val="00D17511"/>
    <w:rsid w:val="00D273B5"/>
    <w:rsid w:val="00D3605C"/>
    <w:rsid w:val="00D454CB"/>
    <w:rsid w:val="00D51E2A"/>
    <w:rsid w:val="00D53A91"/>
    <w:rsid w:val="00D557CE"/>
    <w:rsid w:val="00D60A0B"/>
    <w:rsid w:val="00D64D0D"/>
    <w:rsid w:val="00D775BE"/>
    <w:rsid w:val="00D77F1E"/>
    <w:rsid w:val="00D86256"/>
    <w:rsid w:val="00D92164"/>
    <w:rsid w:val="00DA271F"/>
    <w:rsid w:val="00DA47FB"/>
    <w:rsid w:val="00DA5D01"/>
    <w:rsid w:val="00DA6F11"/>
    <w:rsid w:val="00DB0893"/>
    <w:rsid w:val="00DB1980"/>
    <w:rsid w:val="00DB27C0"/>
    <w:rsid w:val="00DC0095"/>
    <w:rsid w:val="00DC068C"/>
    <w:rsid w:val="00DC132C"/>
    <w:rsid w:val="00DC35A9"/>
    <w:rsid w:val="00DC6550"/>
    <w:rsid w:val="00DD0598"/>
    <w:rsid w:val="00DD106C"/>
    <w:rsid w:val="00DD4FC4"/>
    <w:rsid w:val="00DD6370"/>
    <w:rsid w:val="00DE1599"/>
    <w:rsid w:val="00DE3F1F"/>
    <w:rsid w:val="00DE68A7"/>
    <w:rsid w:val="00DF1587"/>
    <w:rsid w:val="00DF162B"/>
    <w:rsid w:val="00DF30E6"/>
    <w:rsid w:val="00E00A2A"/>
    <w:rsid w:val="00E05E9F"/>
    <w:rsid w:val="00E07BFA"/>
    <w:rsid w:val="00E11494"/>
    <w:rsid w:val="00E11762"/>
    <w:rsid w:val="00E11B0F"/>
    <w:rsid w:val="00E15BDB"/>
    <w:rsid w:val="00E27D1B"/>
    <w:rsid w:val="00E307E0"/>
    <w:rsid w:val="00E3207B"/>
    <w:rsid w:val="00E40B59"/>
    <w:rsid w:val="00E464CA"/>
    <w:rsid w:val="00E500E5"/>
    <w:rsid w:val="00E51C59"/>
    <w:rsid w:val="00E51DDC"/>
    <w:rsid w:val="00E52A31"/>
    <w:rsid w:val="00E53320"/>
    <w:rsid w:val="00E53482"/>
    <w:rsid w:val="00E54E72"/>
    <w:rsid w:val="00E54FAE"/>
    <w:rsid w:val="00E6025E"/>
    <w:rsid w:val="00E604AE"/>
    <w:rsid w:val="00E7560F"/>
    <w:rsid w:val="00E81B7A"/>
    <w:rsid w:val="00E85F38"/>
    <w:rsid w:val="00E864C9"/>
    <w:rsid w:val="00E86AB6"/>
    <w:rsid w:val="00E91DA1"/>
    <w:rsid w:val="00E929CB"/>
    <w:rsid w:val="00E937C0"/>
    <w:rsid w:val="00E941E1"/>
    <w:rsid w:val="00EA5FE7"/>
    <w:rsid w:val="00EA7EFA"/>
    <w:rsid w:val="00EB2380"/>
    <w:rsid w:val="00EB2678"/>
    <w:rsid w:val="00EB287B"/>
    <w:rsid w:val="00EB2F3E"/>
    <w:rsid w:val="00EB3CB3"/>
    <w:rsid w:val="00EB50F1"/>
    <w:rsid w:val="00EB67E0"/>
    <w:rsid w:val="00EB7CE7"/>
    <w:rsid w:val="00EC1E13"/>
    <w:rsid w:val="00EC3CF7"/>
    <w:rsid w:val="00EC5C08"/>
    <w:rsid w:val="00ED1AA4"/>
    <w:rsid w:val="00ED4DF1"/>
    <w:rsid w:val="00ED6D87"/>
    <w:rsid w:val="00ED79BE"/>
    <w:rsid w:val="00ED7B31"/>
    <w:rsid w:val="00EE6A83"/>
    <w:rsid w:val="00EF0A1B"/>
    <w:rsid w:val="00EF1F92"/>
    <w:rsid w:val="00EF4340"/>
    <w:rsid w:val="00F007CF"/>
    <w:rsid w:val="00F020AB"/>
    <w:rsid w:val="00F03F50"/>
    <w:rsid w:val="00F04C37"/>
    <w:rsid w:val="00F0549F"/>
    <w:rsid w:val="00F06D72"/>
    <w:rsid w:val="00F06EB3"/>
    <w:rsid w:val="00F12D6B"/>
    <w:rsid w:val="00F14FDD"/>
    <w:rsid w:val="00F1675F"/>
    <w:rsid w:val="00F22CF4"/>
    <w:rsid w:val="00F24788"/>
    <w:rsid w:val="00F25515"/>
    <w:rsid w:val="00F258E0"/>
    <w:rsid w:val="00F34A7A"/>
    <w:rsid w:val="00F353C7"/>
    <w:rsid w:val="00F37CA8"/>
    <w:rsid w:val="00F464AC"/>
    <w:rsid w:val="00F53D38"/>
    <w:rsid w:val="00F5565C"/>
    <w:rsid w:val="00F56845"/>
    <w:rsid w:val="00F64218"/>
    <w:rsid w:val="00F66ED0"/>
    <w:rsid w:val="00F67B67"/>
    <w:rsid w:val="00F75B8D"/>
    <w:rsid w:val="00F767D2"/>
    <w:rsid w:val="00F84235"/>
    <w:rsid w:val="00F843C9"/>
    <w:rsid w:val="00F92CA6"/>
    <w:rsid w:val="00F96959"/>
    <w:rsid w:val="00FA0005"/>
    <w:rsid w:val="00FA52DA"/>
    <w:rsid w:val="00FA6F8F"/>
    <w:rsid w:val="00FB395C"/>
    <w:rsid w:val="00FC1B20"/>
    <w:rsid w:val="00FC4CAA"/>
    <w:rsid w:val="00FC4CC4"/>
    <w:rsid w:val="00FD142B"/>
    <w:rsid w:val="00FD21A9"/>
    <w:rsid w:val="00FD245B"/>
    <w:rsid w:val="00FD2B13"/>
    <w:rsid w:val="00FD3084"/>
    <w:rsid w:val="00FD3D13"/>
    <w:rsid w:val="00FD4FCE"/>
    <w:rsid w:val="00FD6B69"/>
    <w:rsid w:val="00FE2E4B"/>
    <w:rsid w:val="00FF13DA"/>
    <w:rsid w:val="00FF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EB9C942"/>
  <w15:docId w15:val="{04317008-AE72-43C3-9BBB-F4B5BE42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E68A7"/>
    <w:rPr>
      <w:rFonts w:ascii="Tahoma" w:hAnsi="Tahoma"/>
      <w:szCs w:val="24"/>
      <w:lang w:eastAsia="de-DE"/>
    </w:rPr>
  </w:style>
  <w:style w:type="paragraph" w:styleId="berschrift1">
    <w:name w:val="heading 1"/>
    <w:basedOn w:val="Standard"/>
    <w:next w:val="Standard"/>
    <w:autoRedefine/>
    <w:qFormat/>
    <w:rsid w:val="008630AD"/>
    <w:pPr>
      <w:keepNext/>
      <w:spacing w:before="280" w:after="60"/>
      <w:outlineLvl w:val="0"/>
    </w:pPr>
    <w:rPr>
      <w:b/>
      <w:color w:val="244061" w:themeColor="accent1" w:themeShade="80"/>
      <w:kern w:val="28"/>
      <w:sz w:val="32"/>
      <w:szCs w:val="20"/>
      <w:lang w:val="en-GB" w:eastAsia="en-US"/>
    </w:rPr>
  </w:style>
  <w:style w:type="paragraph" w:styleId="berschrift2">
    <w:name w:val="heading 2"/>
    <w:basedOn w:val="Standard"/>
    <w:next w:val="Standard"/>
    <w:link w:val="berschrift2Zchn"/>
    <w:qFormat/>
    <w:rsid w:val="008630AD"/>
    <w:pPr>
      <w:keepNext/>
      <w:spacing w:before="260" w:after="60"/>
      <w:outlineLvl w:val="1"/>
    </w:pPr>
    <w:rPr>
      <w:b/>
      <w:color w:val="365F91" w:themeColor="accent1" w:themeShade="BF"/>
      <w:sz w:val="26"/>
      <w:szCs w:val="20"/>
      <w:lang w:val="en-GB" w:eastAsia="en-US"/>
    </w:rPr>
  </w:style>
  <w:style w:type="paragraph" w:styleId="berschrift3">
    <w:name w:val="heading 3"/>
    <w:basedOn w:val="Standard"/>
    <w:next w:val="Standard"/>
    <w:qFormat/>
    <w:rsid w:val="009C63B6"/>
    <w:pPr>
      <w:keepNext/>
      <w:spacing w:before="240" w:after="60"/>
      <w:outlineLvl w:val="2"/>
    </w:pPr>
    <w:rPr>
      <w:rFonts w:cs="Arial"/>
      <w:b/>
      <w:bCs/>
      <w:i/>
      <w:color w:val="943634" w:themeColor="accent2" w:themeShade="BF"/>
      <w:sz w:val="22"/>
      <w:szCs w:val="26"/>
    </w:rPr>
  </w:style>
  <w:style w:type="paragraph" w:styleId="berschrift4">
    <w:name w:val="heading 4"/>
    <w:basedOn w:val="Standard"/>
    <w:next w:val="Standard"/>
    <w:qFormat/>
    <w:rsid w:val="009C63B6"/>
    <w:pPr>
      <w:keepNext/>
      <w:spacing w:before="240" w:after="60"/>
      <w:outlineLvl w:val="3"/>
    </w:pPr>
    <w:rPr>
      <w:b/>
      <w:szCs w:val="20"/>
      <w:lang w:val="en-GB" w:eastAsia="en-US"/>
    </w:rPr>
  </w:style>
  <w:style w:type="paragraph" w:styleId="berschrift5">
    <w:name w:val="heading 5"/>
    <w:basedOn w:val="Standard"/>
    <w:next w:val="Standard"/>
    <w:qFormat/>
    <w:rsid w:val="00DE68A7"/>
    <w:pPr>
      <w:spacing w:before="200" w:after="60"/>
      <w:outlineLvl w:val="4"/>
    </w:pPr>
    <w:rPr>
      <w:b/>
      <w:szCs w:val="20"/>
      <w:lang w:val="en-GB" w:eastAsia="en-US"/>
    </w:rPr>
  </w:style>
  <w:style w:type="paragraph" w:styleId="berschrift6">
    <w:name w:val="heading 6"/>
    <w:basedOn w:val="Standard"/>
    <w:next w:val="Standard"/>
    <w:qFormat/>
    <w:rsid w:val="00DE68A7"/>
    <w:pPr>
      <w:spacing w:before="240" w:after="60"/>
      <w:outlineLvl w:val="5"/>
    </w:pPr>
    <w:rPr>
      <w:rFonts w:ascii="Arial" w:hAnsi="Arial"/>
      <w:i/>
      <w:sz w:val="22"/>
      <w:szCs w:val="20"/>
      <w:lang w:val="en-GB" w:eastAsia="en-US"/>
    </w:rPr>
  </w:style>
  <w:style w:type="paragraph" w:styleId="berschrift7">
    <w:name w:val="heading 7"/>
    <w:basedOn w:val="Standard"/>
    <w:next w:val="Standard"/>
    <w:qFormat/>
    <w:rsid w:val="00DE68A7"/>
    <w:pPr>
      <w:spacing w:before="240" w:after="60"/>
      <w:outlineLvl w:val="6"/>
    </w:pPr>
    <w:rPr>
      <w:rFonts w:ascii="Arial" w:hAnsi="Arial"/>
      <w:szCs w:val="20"/>
      <w:lang w:val="en-GB" w:eastAsia="en-US"/>
    </w:rPr>
  </w:style>
  <w:style w:type="paragraph" w:styleId="berschrift8">
    <w:name w:val="heading 8"/>
    <w:basedOn w:val="Standard"/>
    <w:next w:val="Standard"/>
    <w:qFormat/>
    <w:rsid w:val="00DE68A7"/>
    <w:pPr>
      <w:spacing w:before="240" w:after="60"/>
      <w:outlineLvl w:val="7"/>
    </w:pPr>
    <w:rPr>
      <w:rFonts w:ascii="Arial" w:hAnsi="Arial"/>
      <w:i/>
      <w:szCs w:val="20"/>
      <w:lang w:val="en-GB" w:eastAsia="en-US"/>
    </w:rPr>
  </w:style>
  <w:style w:type="paragraph" w:styleId="berschrift9">
    <w:name w:val="heading 9"/>
    <w:basedOn w:val="Standard"/>
    <w:next w:val="Standard"/>
    <w:qFormat/>
    <w:rsid w:val="00DE68A7"/>
    <w:pPr>
      <w:spacing w:before="240" w:after="60"/>
      <w:outlineLvl w:val="8"/>
    </w:pPr>
    <w:rPr>
      <w:rFonts w:ascii="Arial" w:hAnsi="Arial"/>
      <w:b/>
      <w:i/>
      <w:sz w:val="18"/>
      <w:szCs w:val="20"/>
      <w:lang w:val="en-GB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E68A7"/>
    <w:pPr>
      <w:tabs>
        <w:tab w:val="center" w:pos="4536"/>
        <w:tab w:val="right" w:pos="9072"/>
      </w:tabs>
    </w:pPr>
  </w:style>
  <w:style w:type="paragraph" w:customStyle="1" w:styleId="Einzug1">
    <w:name w:val="Einzug 1"/>
    <w:basedOn w:val="Standard"/>
    <w:rsid w:val="00854C1F"/>
    <w:pPr>
      <w:numPr>
        <w:numId w:val="2"/>
      </w:numPr>
    </w:pPr>
  </w:style>
  <w:style w:type="paragraph" w:styleId="Fuzeile">
    <w:name w:val="footer"/>
    <w:basedOn w:val="Standard"/>
    <w:rsid w:val="00FD3D13"/>
    <w:pPr>
      <w:tabs>
        <w:tab w:val="center" w:pos="4536"/>
        <w:tab w:val="right" w:pos="9072"/>
      </w:tabs>
    </w:pPr>
    <w:rPr>
      <w:sz w:val="16"/>
    </w:rPr>
  </w:style>
  <w:style w:type="paragraph" w:styleId="Textkrper">
    <w:name w:val="Body Text"/>
    <w:basedOn w:val="Standard"/>
    <w:link w:val="TextkrperZchn"/>
    <w:rsid w:val="00DE68A7"/>
    <w:pPr>
      <w:spacing w:before="120"/>
    </w:pPr>
  </w:style>
  <w:style w:type="paragraph" w:customStyle="1" w:styleId="Einzug1a">
    <w:name w:val="Einzug 1a"/>
    <w:basedOn w:val="Standard"/>
    <w:rsid w:val="00DE68A7"/>
    <w:pPr>
      <w:numPr>
        <w:numId w:val="1"/>
      </w:numPr>
    </w:pPr>
  </w:style>
  <w:style w:type="paragraph" w:styleId="StandardWeb">
    <w:name w:val="Normal (Web)"/>
    <w:basedOn w:val="Standard"/>
    <w:uiPriority w:val="99"/>
    <w:rsid w:val="00DE68A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TablleAufzhlung1">
    <w:name w:val="Tablle Aufzählung 1"/>
    <w:basedOn w:val="Tabelleninhalt"/>
    <w:rsid w:val="00854C1F"/>
    <w:pPr>
      <w:numPr>
        <w:numId w:val="3"/>
      </w:numPr>
    </w:pPr>
  </w:style>
  <w:style w:type="character" w:styleId="Seitenzahl">
    <w:name w:val="page number"/>
    <w:basedOn w:val="Absatz-Standardschriftart"/>
    <w:rsid w:val="00DE68A7"/>
  </w:style>
  <w:style w:type="paragraph" w:customStyle="1" w:styleId="Erklrung">
    <w:name w:val="Erklärung"/>
    <w:basedOn w:val="Standard"/>
    <w:rsid w:val="00E7560F"/>
    <w:pPr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shd w:val="clear" w:color="auto" w:fill="F2F2F2"/>
      <w:spacing w:before="100" w:after="100"/>
      <w:ind w:left="284" w:right="284"/>
    </w:pPr>
    <w:rPr>
      <w:sz w:val="18"/>
      <w:szCs w:val="18"/>
    </w:rPr>
  </w:style>
  <w:style w:type="paragraph" w:customStyle="1" w:styleId="Programmcode">
    <w:name w:val="Programmcode"/>
    <w:basedOn w:val="Standard"/>
    <w:rsid w:val="00DE68A7"/>
    <w:pPr>
      <w:spacing w:before="200" w:after="200"/>
      <w:ind w:left="284"/>
    </w:pPr>
    <w:rPr>
      <w:rFonts w:ascii="Courier New" w:hAnsi="Courier New"/>
    </w:rPr>
  </w:style>
  <w:style w:type="paragraph" w:styleId="Funotentext">
    <w:name w:val="footnote text"/>
    <w:basedOn w:val="Standard"/>
    <w:semiHidden/>
    <w:rsid w:val="00B52DE7"/>
    <w:rPr>
      <w:szCs w:val="20"/>
    </w:rPr>
  </w:style>
  <w:style w:type="character" w:styleId="Funotenzeichen">
    <w:name w:val="footnote reference"/>
    <w:basedOn w:val="Absatz-Standardschriftart"/>
    <w:semiHidden/>
    <w:rsid w:val="00B52DE7"/>
    <w:rPr>
      <w:vertAlign w:val="superscript"/>
    </w:rPr>
  </w:style>
  <w:style w:type="paragraph" w:customStyle="1" w:styleId="Bildlegende">
    <w:name w:val="Bildlegende"/>
    <w:basedOn w:val="Standard"/>
    <w:qFormat/>
    <w:rsid w:val="00E81B7A"/>
    <w:pPr>
      <w:spacing w:before="60" w:after="100"/>
      <w:jc w:val="center"/>
    </w:pPr>
    <w:rPr>
      <w:i/>
    </w:rPr>
  </w:style>
  <w:style w:type="character" w:customStyle="1" w:styleId="orange">
    <w:name w:val="orange"/>
    <w:basedOn w:val="Absatz-Standardschriftart"/>
    <w:rsid w:val="000B3BD2"/>
  </w:style>
  <w:style w:type="character" w:styleId="Hyperlink">
    <w:name w:val="Hyperlink"/>
    <w:basedOn w:val="Absatz-Standardschriftart"/>
    <w:uiPriority w:val="99"/>
    <w:unhideWhenUsed/>
    <w:rsid w:val="000B3BD2"/>
    <w:rPr>
      <w:color w:val="0000FF"/>
      <w:u w:val="single"/>
    </w:rPr>
  </w:style>
  <w:style w:type="character" w:customStyle="1" w:styleId="stdfont">
    <w:name w:val="stdfont"/>
    <w:basedOn w:val="Absatz-Standardschriftart"/>
    <w:rsid w:val="00A91079"/>
  </w:style>
  <w:style w:type="table" w:styleId="Tabellenraster">
    <w:name w:val="Table Grid"/>
    <w:basedOn w:val="NormaleTabelle"/>
    <w:uiPriority w:val="59"/>
    <w:rsid w:val="00FA6F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elleninhalt">
    <w:name w:val="Tabelleninhalt"/>
    <w:basedOn w:val="Standard"/>
    <w:qFormat/>
    <w:rsid w:val="004B0305"/>
    <w:rPr>
      <w:sz w:val="16"/>
    </w:rPr>
  </w:style>
  <w:style w:type="paragraph" w:customStyle="1" w:styleId="Tabellentitel">
    <w:name w:val="Tabellentitel"/>
    <w:basedOn w:val="Tabelleninhalt"/>
    <w:qFormat/>
    <w:rsid w:val="008D1414"/>
    <w:rPr>
      <w:b/>
    </w:rPr>
  </w:style>
  <w:style w:type="paragraph" w:customStyle="1" w:styleId="Bild">
    <w:name w:val="Bild"/>
    <w:basedOn w:val="Standard"/>
    <w:qFormat/>
    <w:rsid w:val="00E81B7A"/>
    <w:pPr>
      <w:spacing w:before="100"/>
      <w:jc w:val="center"/>
    </w:pPr>
  </w:style>
  <w:style w:type="paragraph" w:styleId="Dokumentstruktur">
    <w:name w:val="Document Map"/>
    <w:basedOn w:val="Standard"/>
    <w:link w:val="DokumentstrukturZchn"/>
    <w:rsid w:val="00957E0B"/>
    <w:rPr>
      <w:rFonts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957E0B"/>
    <w:rPr>
      <w:rFonts w:ascii="Tahoma" w:hAnsi="Tahoma" w:cs="Tahoma"/>
      <w:sz w:val="16"/>
      <w:szCs w:val="16"/>
      <w:lang w:eastAsia="de-DE"/>
    </w:rPr>
  </w:style>
  <w:style w:type="paragraph" w:customStyle="1" w:styleId="Aufzhlung2">
    <w:name w:val="Aufzählung 2"/>
    <w:basedOn w:val="TablleAufzhlung1"/>
    <w:rsid w:val="00F84235"/>
    <w:rPr>
      <w:sz w:val="20"/>
    </w:rPr>
  </w:style>
  <w:style w:type="paragraph" w:customStyle="1" w:styleId="TabellentitelProgramme">
    <w:name w:val="Tabellentitel Programme"/>
    <w:basedOn w:val="Tabelleninhalt"/>
    <w:rsid w:val="00134D0F"/>
    <w:rPr>
      <w:rFonts w:ascii="Courier New" w:hAnsi="Courier New"/>
      <w:b/>
    </w:rPr>
  </w:style>
  <w:style w:type="paragraph" w:customStyle="1" w:styleId="TabelleninhaltProgramme">
    <w:name w:val="Tabelleninhalt Programme"/>
    <w:basedOn w:val="TabellentitelProgramme"/>
    <w:rsid w:val="00134D0F"/>
    <w:rPr>
      <w:b w:val="0"/>
    </w:rPr>
  </w:style>
  <w:style w:type="paragraph" w:customStyle="1" w:styleId="TabellentitelZentriert">
    <w:name w:val="Tabellentitel Zentriert"/>
    <w:basedOn w:val="Tabellentitel"/>
    <w:rsid w:val="00134D0F"/>
    <w:pPr>
      <w:jc w:val="center"/>
    </w:pPr>
    <w:rPr>
      <w:bCs/>
      <w:szCs w:val="20"/>
    </w:rPr>
  </w:style>
  <w:style w:type="paragraph" w:customStyle="1" w:styleId="Konsole">
    <w:name w:val="Konsole"/>
    <w:basedOn w:val="Erklrung"/>
    <w:next w:val="Textkrper"/>
    <w:qFormat/>
    <w:rsid w:val="00C1301A"/>
    <w:pPr>
      <w:shd w:val="clear" w:color="auto" w:fill="D9D9D9"/>
      <w:spacing w:before="0" w:after="0"/>
    </w:pPr>
    <w:rPr>
      <w:rFonts w:ascii="Courier New" w:hAnsi="Courier New"/>
      <w:sz w:val="16"/>
      <w:lang w:eastAsia="en-US"/>
    </w:rPr>
  </w:style>
  <w:style w:type="character" w:styleId="BesuchterLink">
    <w:name w:val="FollowedHyperlink"/>
    <w:basedOn w:val="Absatz-Standardschriftart"/>
    <w:rsid w:val="008236B1"/>
    <w:rPr>
      <w:color w:val="800080"/>
      <w:u w:val="single"/>
    </w:rPr>
  </w:style>
  <w:style w:type="paragraph" w:styleId="Sprechblasentext">
    <w:name w:val="Balloon Text"/>
    <w:basedOn w:val="Standard"/>
    <w:semiHidden/>
    <w:rsid w:val="007860CB"/>
    <w:rPr>
      <w:rFonts w:cs="Tahoma"/>
      <w:sz w:val="16"/>
      <w:szCs w:val="16"/>
    </w:rPr>
  </w:style>
  <w:style w:type="paragraph" w:customStyle="1" w:styleId="TabelleText">
    <w:name w:val="Tabelle Text"/>
    <w:basedOn w:val="Textkrper"/>
    <w:rsid w:val="006E2C8E"/>
    <w:pPr>
      <w:spacing w:before="0"/>
    </w:pPr>
    <w:rPr>
      <w:noProof/>
      <w:sz w:val="18"/>
    </w:rPr>
  </w:style>
  <w:style w:type="paragraph" w:customStyle="1" w:styleId="TabelleTitel">
    <w:name w:val="Tabelle Titel"/>
    <w:basedOn w:val="TabelleText"/>
    <w:rsid w:val="006E2C8E"/>
    <w:rPr>
      <w:b/>
    </w:rPr>
  </w:style>
  <w:style w:type="paragraph" w:customStyle="1" w:styleId="berschriftFragen">
    <w:name w:val="Überschrift Fragen"/>
    <w:basedOn w:val="berschrift2"/>
    <w:rsid w:val="007B2776"/>
    <w:pPr>
      <w:tabs>
        <w:tab w:val="right" w:pos="9000"/>
      </w:tabs>
      <w:spacing w:before="100" w:after="40"/>
    </w:pPr>
    <w:rPr>
      <w:sz w:val="22"/>
      <w:lang w:val="de-DE"/>
    </w:rPr>
  </w:style>
  <w:style w:type="paragraph" w:customStyle="1" w:styleId="Hinweis">
    <w:name w:val="Hinweis"/>
    <w:basedOn w:val="Standard"/>
    <w:rsid w:val="001B5E7F"/>
    <w:pPr>
      <w:tabs>
        <w:tab w:val="left" w:pos="3969"/>
      </w:tabs>
      <w:spacing w:before="60" w:after="60"/>
      <w:ind w:left="1701" w:hanging="1134"/>
    </w:pPr>
  </w:style>
  <w:style w:type="paragraph" w:customStyle="1" w:styleId="Trenner">
    <w:name w:val="Trenner"/>
    <w:basedOn w:val="Standard"/>
    <w:qFormat/>
    <w:rsid w:val="000817C9"/>
    <w:rPr>
      <w:sz w:val="8"/>
    </w:rPr>
  </w:style>
  <w:style w:type="paragraph" w:customStyle="1" w:styleId="TabelleHinweis">
    <w:name w:val="Tabelle Hinweis"/>
    <w:basedOn w:val="Standard"/>
    <w:qFormat/>
    <w:rsid w:val="00594679"/>
    <w:pPr>
      <w:spacing w:before="40" w:after="40"/>
      <w:ind w:left="567"/>
    </w:pPr>
  </w:style>
  <w:style w:type="paragraph" w:customStyle="1" w:styleId="TabelleninhaltLsung">
    <w:name w:val="Tabelleninhalt Lösung"/>
    <w:basedOn w:val="Tabelleninhalt"/>
    <w:rsid w:val="00EF1F92"/>
    <w:rPr>
      <w:rFonts w:ascii="Consolas" w:hAnsi="Consolas"/>
      <w:color w:val="0070C0"/>
    </w:rPr>
  </w:style>
  <w:style w:type="paragraph" w:customStyle="1" w:styleId="TabelleninhaltEinzug">
    <w:name w:val="Tabelleninhalt Einzug"/>
    <w:basedOn w:val="Tabelleninhalt"/>
    <w:qFormat/>
    <w:rsid w:val="00543B09"/>
    <w:pPr>
      <w:numPr>
        <w:numId w:val="4"/>
      </w:numPr>
      <w:ind w:left="170" w:hanging="170"/>
    </w:pPr>
  </w:style>
  <w:style w:type="character" w:customStyle="1" w:styleId="TextkrperZchn">
    <w:name w:val="Textkörper Zchn"/>
    <w:basedOn w:val="Absatz-Standardschriftart"/>
    <w:link w:val="Textkrper"/>
    <w:rsid w:val="00D145A1"/>
    <w:rPr>
      <w:rFonts w:ascii="Tahoma" w:hAnsi="Tahoma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444506"/>
  </w:style>
  <w:style w:type="paragraph" w:styleId="Verzeichnis2">
    <w:name w:val="toc 2"/>
    <w:basedOn w:val="Standard"/>
    <w:next w:val="Standard"/>
    <w:autoRedefine/>
    <w:uiPriority w:val="39"/>
    <w:rsid w:val="00CC5FB3"/>
    <w:pPr>
      <w:ind w:left="198"/>
    </w:pPr>
  </w:style>
  <w:style w:type="paragraph" w:styleId="Verzeichnis3">
    <w:name w:val="toc 3"/>
    <w:basedOn w:val="Standard"/>
    <w:next w:val="Standard"/>
    <w:autoRedefine/>
    <w:uiPriority w:val="39"/>
    <w:rsid w:val="00CC5FB3"/>
    <w:pPr>
      <w:ind w:left="403"/>
    </w:pPr>
  </w:style>
  <w:style w:type="paragraph" w:styleId="Listenabsatz">
    <w:name w:val="List Paragraph"/>
    <w:basedOn w:val="Standard"/>
    <w:uiPriority w:val="34"/>
    <w:qFormat/>
    <w:rsid w:val="00F353C7"/>
    <w:pPr>
      <w:ind w:left="720"/>
      <w:contextualSpacing/>
    </w:pPr>
    <w:rPr>
      <w:rFonts w:ascii="Arial" w:eastAsiaTheme="minorEastAsia" w:hAnsi="Arial" w:cstheme="minorBidi"/>
      <w:sz w:val="22"/>
      <w:lang w:val="de-DE"/>
    </w:rPr>
  </w:style>
  <w:style w:type="character" w:customStyle="1" w:styleId="berschrift2Zchn">
    <w:name w:val="Überschrift 2 Zchn"/>
    <w:basedOn w:val="Absatz-Standardschriftart"/>
    <w:link w:val="berschrift2"/>
    <w:rsid w:val="008630AD"/>
    <w:rPr>
      <w:rFonts w:ascii="Tahoma" w:hAnsi="Tahoma"/>
      <w:b/>
      <w:color w:val="365F91" w:themeColor="accent1" w:themeShade="BF"/>
      <w:sz w:val="26"/>
      <w:lang w:val="en-GB"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34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34D55"/>
    <w:rPr>
      <w:rFonts w:ascii="Courier New" w:hAnsi="Courier New" w:cs="Courier New"/>
    </w:rPr>
  </w:style>
  <w:style w:type="character" w:customStyle="1" w:styleId="kw1">
    <w:name w:val="kw1"/>
    <w:basedOn w:val="Absatz-Standardschriftart"/>
    <w:rsid w:val="00534D55"/>
  </w:style>
  <w:style w:type="character" w:customStyle="1" w:styleId="br0">
    <w:name w:val="br0"/>
    <w:basedOn w:val="Absatz-Standardschriftart"/>
    <w:rsid w:val="00534D55"/>
  </w:style>
  <w:style w:type="character" w:customStyle="1" w:styleId="kw4">
    <w:name w:val="kw4"/>
    <w:basedOn w:val="Absatz-Standardschriftart"/>
    <w:rsid w:val="00534D55"/>
  </w:style>
  <w:style w:type="character" w:customStyle="1" w:styleId="kw3">
    <w:name w:val="kw3"/>
    <w:basedOn w:val="Absatz-Standardschriftart"/>
    <w:rsid w:val="00534D55"/>
  </w:style>
  <w:style w:type="character" w:customStyle="1" w:styleId="co1">
    <w:name w:val="co1"/>
    <w:basedOn w:val="Absatz-Standardschriftart"/>
    <w:rsid w:val="00534D55"/>
  </w:style>
  <w:style w:type="character" w:customStyle="1" w:styleId="me1">
    <w:name w:val="me1"/>
    <w:basedOn w:val="Absatz-Standardschriftart"/>
    <w:rsid w:val="00534D55"/>
  </w:style>
  <w:style w:type="character" w:customStyle="1" w:styleId="st0">
    <w:name w:val="st0"/>
    <w:basedOn w:val="Absatz-Standardschriftart"/>
    <w:rsid w:val="00534D55"/>
  </w:style>
  <w:style w:type="character" w:customStyle="1" w:styleId="sy0">
    <w:name w:val="sy0"/>
    <w:basedOn w:val="Absatz-Standardschriftart"/>
    <w:rsid w:val="00534D55"/>
  </w:style>
  <w:style w:type="character" w:styleId="Fett">
    <w:name w:val="Strong"/>
    <w:basedOn w:val="Absatz-Standardschriftart"/>
    <w:uiPriority w:val="22"/>
    <w:qFormat/>
    <w:rsid w:val="00BD2A8A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FD2B13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FD2B13"/>
    <w:rPr>
      <w:i/>
      <w:iCs/>
    </w:rPr>
  </w:style>
  <w:style w:type="paragraph" w:customStyle="1" w:styleId="berschrift2Aufgaben">
    <w:name w:val="Überschrift 2: Aufgaben"/>
    <w:basedOn w:val="berschrift2"/>
    <w:rsid w:val="009C63B6"/>
    <w:pPr>
      <w:shd w:val="clear" w:color="auto" w:fill="D9D9D9" w:themeFill="background1" w:themeFillShade="D9"/>
    </w:pPr>
    <w:rPr>
      <w:bCs/>
      <w:i/>
      <w:color w:val="auto"/>
    </w:rPr>
  </w:style>
  <w:style w:type="character" w:customStyle="1" w:styleId="pre">
    <w:name w:val="pre"/>
    <w:basedOn w:val="Absatz-Standardschriftart"/>
    <w:rsid w:val="00E60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76E03-598E-4E81-A50B-BAA6772F3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D4003585</Template>
  <TotalTime>0</TotalTime>
  <Pages>1</Pages>
  <Words>164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M404</vt:lpstr>
      <vt:lpstr>M404</vt:lpstr>
    </vt:vector>
  </TitlesOfParts>
  <Company>TF Bern</Company>
  <LinksUpToDate>false</LinksUpToDate>
  <CharactersWithSpaces>1197</CharactersWithSpaces>
  <SharedDoc>false</SharedDoc>
  <HLinks>
    <vt:vector size="18" baseType="variant">
      <vt:variant>
        <vt:i4>6160443</vt:i4>
      </vt:variant>
      <vt:variant>
        <vt:i4>6</vt:i4>
      </vt:variant>
      <vt:variant>
        <vt:i4>0</vt:i4>
      </vt:variant>
      <vt:variant>
        <vt:i4>5</vt:i4>
      </vt:variant>
      <vt:variant>
        <vt:lpwstr>http://www2.gibb.ch/iet/module/dokumente/modul300/90_Dokumente/ smbclient.pdf</vt:lpwstr>
      </vt:variant>
      <vt:variant>
        <vt:lpwstr/>
      </vt:variant>
      <vt:variant>
        <vt:i4>5439532</vt:i4>
      </vt:variant>
      <vt:variant>
        <vt:i4>3</vt:i4>
      </vt:variant>
      <vt:variant>
        <vt:i4>0</vt:i4>
      </vt:variant>
      <vt:variant>
        <vt:i4>5</vt:i4>
      </vt:variant>
      <vt:variant>
        <vt:lpwstr>http://www2.gibb.ch/iet/module/dokumente/modul300/90_Dokumente/ samba-tutorial-I.pdf</vt:lpwstr>
      </vt:variant>
      <vt:variant>
        <vt:lpwstr/>
      </vt:variant>
      <vt:variant>
        <vt:i4>2818166</vt:i4>
      </vt:variant>
      <vt:variant>
        <vt:i4>0</vt:i4>
      </vt:variant>
      <vt:variant>
        <vt:i4>0</vt:i4>
      </vt:variant>
      <vt:variant>
        <vt:i4>5</vt:i4>
      </vt:variant>
      <vt:variant>
        <vt:lpwstr>https://help.ubuntu.com/8.04/serverguide/C/windows-networking.html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M404</dc:title>
  <dc:creator>Administrator</dc:creator>
  <cp:lastModifiedBy>Windows-Benutzer</cp:lastModifiedBy>
  <cp:revision>4</cp:revision>
  <cp:lastPrinted>2019-07-05T11:10:00Z</cp:lastPrinted>
  <dcterms:created xsi:type="dcterms:W3CDTF">2020-02-12T09:49:00Z</dcterms:created>
  <dcterms:modified xsi:type="dcterms:W3CDTF">2020-02-14T10:25:00Z</dcterms:modified>
</cp:coreProperties>
</file>